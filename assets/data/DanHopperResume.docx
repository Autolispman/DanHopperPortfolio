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EAEA" w14:textId="77777777" w:rsidR="00D80ED1" w:rsidRDefault="00D80ED1" w:rsidP="00D80ED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</w:rPr>
      </w:pPr>
      <w:r>
        <w:rPr>
          <w:b/>
          <w:color w:val="0078C1"/>
        </w:rPr>
        <w:t xml:space="preserve">                                        </w:t>
      </w:r>
      <w:hyperlink r:id="rId8" w:history="1">
        <w:r w:rsidRPr="00C83306">
          <w:rPr>
            <w:rStyle w:val="Hyperlink"/>
            <w:b/>
          </w:rPr>
          <w:t>dhopper2@sbcglobal.net</w:t>
        </w:r>
      </w:hyperlink>
      <w:r w:rsidRPr="002F5BB6">
        <w:rPr>
          <w:b/>
          <w:color w:val="0078C1"/>
        </w:rPr>
        <w:t xml:space="preserve"> | 281-746-8025 | Hockley, Tx.</w:t>
      </w:r>
    </w:p>
    <w:p w14:paraId="0058FD69" w14:textId="67FEEE77" w:rsidR="00D80ED1" w:rsidRDefault="00D80ED1" w:rsidP="00D80ED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</w:rPr>
      </w:pPr>
      <w:r>
        <w:rPr>
          <w:b/>
          <w:color w:val="0078C1"/>
        </w:rPr>
        <w:t xml:space="preserve">                                 </w:t>
      </w:r>
      <w:r w:rsidR="00B81A7E" w:rsidRPr="002F5BB6">
        <w:rPr>
          <w:b/>
          <w:color w:val="0078C1"/>
        </w:rPr>
        <w:t>LinkedIn</w:t>
      </w:r>
      <w:r w:rsidRPr="002F5BB6">
        <w:rPr>
          <w:b/>
          <w:color w:val="0078C1"/>
        </w:rPr>
        <w:t xml:space="preserve"> </w:t>
      </w:r>
      <w:hyperlink r:id="rId9" w:history="1">
        <w:r w:rsidRPr="002F5BB6">
          <w:rPr>
            <w:rStyle w:val="Hyperlink"/>
            <w:b/>
          </w:rPr>
          <w:t>https://www.linkedin.com/in/dan-hopper-b85498b9/</w:t>
        </w:r>
      </w:hyperlink>
    </w:p>
    <w:p w14:paraId="70FE55EC" w14:textId="77777777" w:rsidR="00D80ED1" w:rsidRDefault="00D80ED1" w:rsidP="00D80ED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</w:rPr>
      </w:pPr>
      <w:r>
        <w:rPr>
          <w:b/>
          <w:color w:val="0078C1"/>
        </w:rPr>
        <w:t xml:space="preserve">                                 </w:t>
      </w:r>
      <w:r w:rsidRPr="002F5BB6">
        <w:rPr>
          <w:b/>
          <w:color w:val="0078C1"/>
        </w:rPr>
        <w:t xml:space="preserve">GitHub </w:t>
      </w:r>
      <w:hyperlink r:id="rId10" w:history="1">
        <w:r w:rsidRPr="002F5BB6">
          <w:rPr>
            <w:rStyle w:val="Hyperlink"/>
            <w:b/>
          </w:rPr>
          <w:t>https://github.com/Autolispman</w:t>
        </w:r>
      </w:hyperlink>
    </w:p>
    <w:p w14:paraId="68332217" w14:textId="5A959415" w:rsidR="00D80ED1" w:rsidRDefault="00D80ED1" w:rsidP="00D80ED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</w:rPr>
      </w:pPr>
      <w:r>
        <w:rPr>
          <w:b/>
          <w:color w:val="0078C1"/>
        </w:rPr>
        <w:t xml:space="preserve">                          </w:t>
      </w:r>
      <w:r w:rsidRPr="002F5BB6">
        <w:rPr>
          <w:b/>
          <w:color w:val="0078C1"/>
        </w:rPr>
        <w:t xml:space="preserve">Portfolio </w:t>
      </w:r>
      <w:hyperlink r:id="rId11" w:history="1">
        <w:r w:rsidRPr="002F5BB6">
          <w:rPr>
            <w:rStyle w:val="Hyperlink"/>
            <w:b/>
          </w:rPr>
          <w:t>https://autolispman.github.io/DanHopperPortfolio/portfolio.html</w:t>
        </w:r>
      </w:hyperlink>
      <w:r w:rsidRPr="002F5BB6">
        <w:rPr>
          <w:b/>
          <w:color w:val="0078C1"/>
        </w:rPr>
        <w:t xml:space="preserve"> </w:t>
      </w:r>
    </w:p>
    <w:p w14:paraId="375EDC45" w14:textId="5F7CDA11" w:rsidR="00401135" w:rsidRDefault="00401135" w:rsidP="00D80ED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  <w:sz w:val="24"/>
          <w:szCs w:val="24"/>
        </w:rPr>
      </w:pPr>
    </w:p>
    <w:p w14:paraId="53C6B516" w14:textId="7C09E099" w:rsidR="00B851FA" w:rsidRDefault="00B851FA" w:rsidP="00D80ED1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Self</w:t>
      </w:r>
      <w:r w:rsidR="00EF53E8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motivated individual who is seeking a software developer position.</w:t>
      </w:r>
      <w:r w:rsidR="00D3163D">
        <w:rPr>
          <w:color w:val="000000" w:themeColor="text1"/>
          <w:sz w:val="24"/>
          <w:szCs w:val="24"/>
        </w:rPr>
        <w:t xml:space="preserve"> Experienced in </w:t>
      </w:r>
      <w:r w:rsidR="0012576C">
        <w:rPr>
          <w:color w:val="000000" w:themeColor="text1"/>
          <w:sz w:val="24"/>
          <w:szCs w:val="24"/>
        </w:rPr>
        <w:t>web technologies with a background in drafting and computer aided drafting support</w:t>
      </w:r>
    </w:p>
    <w:p w14:paraId="6DB40017" w14:textId="2D746632" w:rsidR="005A6B76" w:rsidRDefault="005A6B76" w:rsidP="00D80ED1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</w:p>
    <w:p w14:paraId="65815F1C" w14:textId="50D557AB" w:rsidR="005A6B76" w:rsidRDefault="00673462" w:rsidP="00D80ED1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TECHNICAL SKILLS</w:t>
      </w:r>
    </w:p>
    <w:p w14:paraId="4BC7CAA1" w14:textId="5C86A09B" w:rsidR="00314694" w:rsidRDefault="00123E39" w:rsidP="00B50B23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HTML 5, CSS, </w:t>
      </w:r>
      <w:r w:rsidR="00B81A7E">
        <w:rPr>
          <w:color w:val="000000" w:themeColor="text1"/>
          <w:sz w:val="24"/>
          <w:szCs w:val="24"/>
        </w:rPr>
        <w:t>JavaScript</w:t>
      </w:r>
      <w:r>
        <w:rPr>
          <w:color w:val="000000" w:themeColor="text1"/>
          <w:sz w:val="24"/>
          <w:szCs w:val="24"/>
        </w:rPr>
        <w:t xml:space="preserve">, </w:t>
      </w:r>
      <w:r w:rsidR="00B81A7E">
        <w:rPr>
          <w:color w:val="000000" w:themeColor="text1"/>
          <w:sz w:val="24"/>
          <w:szCs w:val="24"/>
        </w:rPr>
        <w:t>jQuery</w:t>
      </w:r>
      <w:r>
        <w:rPr>
          <w:color w:val="000000" w:themeColor="text1"/>
          <w:sz w:val="24"/>
          <w:szCs w:val="24"/>
        </w:rPr>
        <w:t xml:space="preserve">, Bootstrap, Firebase, Node.js, </w:t>
      </w:r>
      <w:r w:rsidR="00153A93">
        <w:rPr>
          <w:color w:val="000000" w:themeColor="text1"/>
          <w:sz w:val="24"/>
          <w:szCs w:val="24"/>
        </w:rPr>
        <w:t>GitHub, Ajax,</w:t>
      </w:r>
      <w:r w:rsidR="00B50B23">
        <w:rPr>
          <w:color w:val="000000" w:themeColor="text1"/>
          <w:sz w:val="24"/>
          <w:szCs w:val="24"/>
        </w:rPr>
        <w:t xml:space="preserve"> Media Queries,</w:t>
      </w:r>
      <w:r w:rsidR="00526B0D">
        <w:rPr>
          <w:color w:val="000000" w:themeColor="text1"/>
          <w:sz w:val="24"/>
          <w:szCs w:val="24"/>
        </w:rPr>
        <w:t xml:space="preserve"> A</w:t>
      </w:r>
      <w:r w:rsidR="001126F2">
        <w:rPr>
          <w:color w:val="000000" w:themeColor="text1"/>
          <w:sz w:val="24"/>
          <w:szCs w:val="24"/>
        </w:rPr>
        <w:t xml:space="preserve">pplication </w:t>
      </w:r>
      <w:r w:rsidR="00526B0D">
        <w:rPr>
          <w:color w:val="000000" w:themeColor="text1"/>
          <w:sz w:val="24"/>
          <w:szCs w:val="24"/>
        </w:rPr>
        <w:t>P</w:t>
      </w:r>
      <w:r w:rsidR="001126F2">
        <w:rPr>
          <w:color w:val="000000" w:themeColor="text1"/>
          <w:sz w:val="24"/>
          <w:szCs w:val="24"/>
        </w:rPr>
        <w:t xml:space="preserve">rogramming </w:t>
      </w:r>
      <w:r w:rsidR="00526B0D">
        <w:rPr>
          <w:color w:val="000000" w:themeColor="text1"/>
          <w:sz w:val="24"/>
          <w:szCs w:val="24"/>
        </w:rPr>
        <w:t>I</w:t>
      </w:r>
      <w:r w:rsidR="001126F2">
        <w:rPr>
          <w:color w:val="000000" w:themeColor="text1"/>
          <w:sz w:val="24"/>
          <w:szCs w:val="24"/>
        </w:rPr>
        <w:t>nterface</w:t>
      </w:r>
      <w:r w:rsidR="005002F6">
        <w:rPr>
          <w:color w:val="000000" w:themeColor="text1"/>
          <w:sz w:val="24"/>
          <w:szCs w:val="24"/>
        </w:rPr>
        <w:t>,</w:t>
      </w:r>
      <w:r w:rsidR="00526B0D">
        <w:rPr>
          <w:color w:val="000000" w:themeColor="text1"/>
          <w:sz w:val="24"/>
          <w:szCs w:val="24"/>
        </w:rPr>
        <w:t xml:space="preserve"> </w:t>
      </w:r>
      <w:proofErr w:type="spellStart"/>
      <w:r w:rsidR="00526B0D">
        <w:rPr>
          <w:color w:val="000000" w:themeColor="text1"/>
          <w:sz w:val="24"/>
          <w:szCs w:val="24"/>
        </w:rPr>
        <w:t>Npm</w:t>
      </w:r>
      <w:proofErr w:type="spellEnd"/>
      <w:r w:rsidR="00526B0D">
        <w:rPr>
          <w:color w:val="000000" w:themeColor="text1"/>
          <w:sz w:val="24"/>
          <w:szCs w:val="24"/>
        </w:rPr>
        <w:t xml:space="preserve"> packages, </w:t>
      </w:r>
      <w:r w:rsidR="00153A93">
        <w:rPr>
          <w:color w:val="000000" w:themeColor="text1"/>
          <w:sz w:val="24"/>
          <w:szCs w:val="24"/>
        </w:rPr>
        <w:t>C#, VB.net, Sql, Wpf, Microsoft Entity Framework</w:t>
      </w:r>
      <w:r w:rsidR="00314694">
        <w:rPr>
          <w:color w:val="000000" w:themeColor="text1"/>
          <w:sz w:val="24"/>
          <w:szCs w:val="24"/>
        </w:rPr>
        <w:t>, AutoCAD,</w:t>
      </w:r>
      <w:r>
        <w:rPr>
          <w:color w:val="000000" w:themeColor="text1"/>
          <w:sz w:val="24"/>
          <w:szCs w:val="24"/>
        </w:rPr>
        <w:t xml:space="preserve"> </w:t>
      </w:r>
      <w:r w:rsidR="00314694">
        <w:rPr>
          <w:color w:val="000000" w:themeColor="text1"/>
          <w:sz w:val="24"/>
          <w:szCs w:val="24"/>
        </w:rPr>
        <w:t>Solidworks</w:t>
      </w:r>
    </w:p>
    <w:p w14:paraId="50917230" w14:textId="76D68169" w:rsidR="00B15413" w:rsidRDefault="00B15413" w:rsidP="00B50B23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</w:p>
    <w:p w14:paraId="1E2FA184" w14:textId="27C2F993" w:rsidR="00B15413" w:rsidRDefault="00673462" w:rsidP="00B50B23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APPLICATIONS BUILT</w:t>
      </w:r>
    </w:p>
    <w:p w14:paraId="7DED3FC2" w14:textId="730F7C45" w:rsidR="006664B0" w:rsidRDefault="00963B87" w:rsidP="00B50B23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DataInspector</w:t>
      </w:r>
    </w:p>
    <w:p w14:paraId="341F45BF" w14:textId="69193C8C" w:rsidR="003850B9" w:rsidRPr="00C83D46" w:rsidRDefault="003850B9" w:rsidP="00C83D46">
      <w:pPr>
        <w:pStyle w:val="ListParagraph"/>
        <w:numPr>
          <w:ilvl w:val="0"/>
          <w:numId w:val="32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>Software designer</w:t>
      </w:r>
    </w:p>
    <w:p w14:paraId="106B7184" w14:textId="5EE43413" w:rsidR="00963B87" w:rsidRPr="00C83D46" w:rsidRDefault="00963B87" w:rsidP="00C83D46">
      <w:pPr>
        <w:pStyle w:val="ListParagraph"/>
        <w:numPr>
          <w:ilvl w:val="0"/>
          <w:numId w:val="32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 xml:space="preserve">Convert tractor parts data from Access to csv files for import </w:t>
      </w:r>
      <w:r w:rsidR="00E4047B">
        <w:rPr>
          <w:color w:val="000000" w:themeColor="text1"/>
          <w:sz w:val="24"/>
          <w:szCs w:val="24"/>
        </w:rPr>
        <w:t>in</w:t>
      </w:r>
      <w:r w:rsidRPr="00C83D46">
        <w:rPr>
          <w:color w:val="000000" w:themeColor="text1"/>
          <w:sz w:val="24"/>
          <w:szCs w:val="24"/>
        </w:rPr>
        <w:t>to Magento</w:t>
      </w:r>
    </w:p>
    <w:p w14:paraId="4F952385" w14:textId="51F9CD0C" w:rsidR="00670166" w:rsidRDefault="00CD5E35" w:rsidP="00175F40">
      <w:pPr>
        <w:pStyle w:val="ListParagraph"/>
        <w:numPr>
          <w:ilvl w:val="0"/>
          <w:numId w:val="32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>C#</w:t>
      </w:r>
    </w:p>
    <w:p w14:paraId="773C274A" w14:textId="5A453A9D" w:rsidR="00175F40" w:rsidRPr="00175F40" w:rsidRDefault="00175F40" w:rsidP="00175F40">
      <w:pPr>
        <w:pStyle w:val="ListParagraph"/>
        <w:numPr>
          <w:ilvl w:val="0"/>
          <w:numId w:val="32"/>
        </w:numPr>
        <w:tabs>
          <w:tab w:val="left" w:pos="900"/>
          <w:tab w:val="left" w:pos="8640"/>
        </w:tabs>
        <w:spacing w:after="0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 xml:space="preserve">Code: </w:t>
      </w:r>
      <w:hyperlink r:id="rId12" w:history="1">
        <w:r w:rsidRPr="00C83D46">
          <w:rPr>
            <w:rStyle w:val="Hyperlink"/>
            <w:sz w:val="24"/>
            <w:szCs w:val="24"/>
          </w:rPr>
          <w:t>https://drive.google.com/open?id=1Ym-hpe2y-cHcsfP25TBrqTODK6P__qwA</w:t>
        </w:r>
      </w:hyperlink>
    </w:p>
    <w:p w14:paraId="2CE673B3" w14:textId="77777777" w:rsidR="00175F40" w:rsidRPr="00175F40" w:rsidRDefault="00175F40" w:rsidP="00175F40">
      <w:pPr>
        <w:pStyle w:val="ListParagraph"/>
        <w:tabs>
          <w:tab w:val="left" w:pos="900"/>
          <w:tab w:val="left" w:pos="8640"/>
        </w:tabs>
        <w:spacing w:after="0"/>
        <w:ind w:left="-540"/>
        <w:rPr>
          <w:color w:val="000000" w:themeColor="text1"/>
          <w:sz w:val="24"/>
          <w:szCs w:val="24"/>
        </w:rPr>
      </w:pPr>
    </w:p>
    <w:p w14:paraId="74FCB4BF" w14:textId="6A5FE42C" w:rsidR="00CD5E35" w:rsidRDefault="003850B9" w:rsidP="00670166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  <w:r w:rsidRPr="003850B9">
        <w:rPr>
          <w:color w:val="000000" w:themeColor="text1"/>
          <w:sz w:val="24"/>
          <w:szCs w:val="24"/>
        </w:rPr>
        <w:t>AgcoPartsBookHtml</w:t>
      </w:r>
    </w:p>
    <w:p w14:paraId="7BC15C13" w14:textId="0EE5A9C8" w:rsidR="003850B9" w:rsidRPr="00C83D46" w:rsidRDefault="003850B9" w:rsidP="00C83D46">
      <w:pPr>
        <w:pStyle w:val="ListParagraph"/>
        <w:numPr>
          <w:ilvl w:val="0"/>
          <w:numId w:val="33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>Software designer</w:t>
      </w:r>
    </w:p>
    <w:p w14:paraId="7710BC2C" w14:textId="40620043" w:rsidR="003850B9" w:rsidRPr="00C83D46" w:rsidRDefault="003850B9" w:rsidP="00C83D46">
      <w:pPr>
        <w:pStyle w:val="ListParagraph"/>
        <w:numPr>
          <w:ilvl w:val="0"/>
          <w:numId w:val="33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>Scrape Agco website for data to local storage</w:t>
      </w:r>
    </w:p>
    <w:p w14:paraId="0AB0F44B" w14:textId="0A1A6174" w:rsidR="003850B9" w:rsidRPr="00C83D46" w:rsidRDefault="003850B9" w:rsidP="00C83D46">
      <w:pPr>
        <w:pStyle w:val="ListParagraph"/>
        <w:numPr>
          <w:ilvl w:val="0"/>
          <w:numId w:val="33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 xml:space="preserve">C# and </w:t>
      </w:r>
      <w:r w:rsidR="00B81A7E" w:rsidRPr="00C83D46">
        <w:rPr>
          <w:color w:val="000000" w:themeColor="text1"/>
          <w:sz w:val="24"/>
          <w:szCs w:val="24"/>
        </w:rPr>
        <w:t>JavaScript</w:t>
      </w:r>
    </w:p>
    <w:p w14:paraId="3A3E3AAA" w14:textId="5BCD8C3F" w:rsidR="003850B9" w:rsidRPr="00C83D46" w:rsidRDefault="00D7177F" w:rsidP="00C83D46">
      <w:pPr>
        <w:pStyle w:val="ListParagraph"/>
        <w:numPr>
          <w:ilvl w:val="0"/>
          <w:numId w:val="33"/>
        </w:numPr>
        <w:tabs>
          <w:tab w:val="left" w:pos="900"/>
          <w:tab w:val="left" w:pos="8640"/>
        </w:tabs>
        <w:spacing w:after="0"/>
        <w:rPr>
          <w:color w:val="000000" w:themeColor="text1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 xml:space="preserve">Code: </w:t>
      </w:r>
      <w:hyperlink r:id="rId13" w:history="1">
        <w:r w:rsidR="003C2C00" w:rsidRPr="00C83D46">
          <w:rPr>
            <w:rStyle w:val="Hyperlink"/>
            <w:sz w:val="24"/>
            <w:szCs w:val="24"/>
          </w:rPr>
          <w:t>https://drive.google.com/open?id=1MblUtXT9jL796acQR7VcVUl8gi8W8jl_</w:t>
        </w:r>
      </w:hyperlink>
    </w:p>
    <w:p w14:paraId="0F51D12E" w14:textId="01F3DD3A" w:rsidR="00CE12BA" w:rsidRPr="00CD2B2B" w:rsidRDefault="00D7177F" w:rsidP="00CD2B2B">
      <w:pPr>
        <w:pStyle w:val="ListParagraph"/>
        <w:numPr>
          <w:ilvl w:val="0"/>
          <w:numId w:val="33"/>
        </w:numPr>
        <w:tabs>
          <w:tab w:val="left" w:pos="900"/>
          <w:tab w:val="left" w:pos="8640"/>
        </w:tabs>
        <w:spacing w:after="0"/>
        <w:rPr>
          <w:rStyle w:val="Hyperlink"/>
          <w:sz w:val="24"/>
          <w:szCs w:val="24"/>
        </w:rPr>
      </w:pPr>
      <w:r w:rsidRPr="00C83D46">
        <w:rPr>
          <w:color w:val="000000" w:themeColor="text1"/>
          <w:sz w:val="24"/>
          <w:szCs w:val="24"/>
        </w:rPr>
        <w:t>Demo:</w:t>
      </w:r>
      <w:r w:rsidR="00F33F53">
        <w:rPr>
          <w:color w:val="000000" w:themeColor="text1"/>
          <w:sz w:val="24"/>
          <w:szCs w:val="24"/>
        </w:rPr>
        <w:t xml:space="preserve"> </w:t>
      </w:r>
      <w:hyperlink r:id="rId14" w:history="1">
        <w:r w:rsidR="00CD2B2B" w:rsidRPr="00D8066E">
          <w:rPr>
            <w:rStyle w:val="Hyperlink"/>
            <w:sz w:val="24"/>
            <w:szCs w:val="24"/>
          </w:rPr>
          <w:t>https://youtu.be/nB9Bc_2HLUg</w:t>
        </w:r>
      </w:hyperlink>
    </w:p>
    <w:p w14:paraId="5A12F470" w14:textId="4620B665" w:rsidR="00E13B40" w:rsidRDefault="00E13B40" w:rsidP="00670166">
      <w:pPr>
        <w:tabs>
          <w:tab w:val="left" w:pos="900"/>
          <w:tab w:val="left" w:pos="8640"/>
        </w:tabs>
        <w:spacing w:after="0"/>
        <w:ind w:left="-1260"/>
        <w:rPr>
          <w:color w:val="000000" w:themeColor="text1"/>
          <w:sz w:val="24"/>
          <w:szCs w:val="24"/>
        </w:rPr>
      </w:pPr>
    </w:p>
    <w:p w14:paraId="1E1C49EC" w14:textId="77777777" w:rsidR="00E13B40" w:rsidRDefault="00E13B40" w:rsidP="00E13B40">
      <w:pPr>
        <w:widowControl w:val="0"/>
        <w:snapToGrid w:val="0"/>
        <w:spacing w:after="0" w:line="240" w:lineRule="auto"/>
        <w:ind w:left="-1260"/>
        <w:jc w:val="both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19465251"/>
      <w:r w:rsidRPr="00724C7B"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Previous Experience</w:t>
      </w:r>
    </w:p>
    <w:p w14:paraId="3E4CA6B2" w14:textId="77777777" w:rsidR="00E13B40" w:rsidRDefault="00E13B40" w:rsidP="00E13B40">
      <w:pPr>
        <w:widowControl w:val="0"/>
        <w:snapToGrid w:val="0"/>
        <w:spacing w:after="0" w:line="240" w:lineRule="auto"/>
        <w:ind w:left="-1260"/>
        <w:jc w:val="both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3CAD7" w14:textId="7780AF1F" w:rsidR="00E13B40" w:rsidRPr="00FB2C02" w:rsidRDefault="00E13B40" w:rsidP="00E13B40">
      <w:pPr>
        <w:pStyle w:val="ExperienceHeader"/>
      </w:pPr>
      <w:r>
        <w:t>Seanic</w:t>
      </w:r>
      <w:r w:rsidRPr="00FB2C02">
        <w:t xml:space="preserve"> (</w:t>
      </w:r>
      <w:r>
        <w:t>10/</w:t>
      </w:r>
      <w:r w:rsidR="00B81A7E">
        <w:t>17 -</w:t>
      </w:r>
      <w:r>
        <w:t xml:space="preserve"> 3/18</w:t>
      </w:r>
      <w:r w:rsidRPr="00FB2C02">
        <w:t>)</w:t>
      </w:r>
      <w:r w:rsidRPr="00FB2C02">
        <w:tab/>
      </w:r>
    </w:p>
    <w:p w14:paraId="2FA95B38" w14:textId="77777777" w:rsidR="00E13B40" w:rsidRPr="0039213C" w:rsidRDefault="00E13B40" w:rsidP="00E13B40">
      <w:pPr>
        <w:pStyle w:val="ExperienceHeader"/>
      </w:pPr>
    </w:p>
    <w:p w14:paraId="0F1D4744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Contract</w:t>
      </w:r>
    </w:p>
    <w:p w14:paraId="7143BFF6" w14:textId="77777777" w:rsidR="00E13B40" w:rsidRPr="0075556B" w:rsidRDefault="00E13B40" w:rsidP="00E13B40">
      <w:pPr>
        <w:pStyle w:val="TitleHeader"/>
        <w:rPr>
          <w:b w:val="0"/>
          <w:sz w:val="22"/>
          <w:szCs w:val="22"/>
          <w:u w:val="none"/>
        </w:rPr>
      </w:pPr>
      <w:r w:rsidRPr="0075556B">
        <w:rPr>
          <w:b w:val="0"/>
          <w:sz w:val="22"/>
          <w:szCs w:val="22"/>
          <w:u w:val="none"/>
        </w:rPr>
        <w:t>Mechanical Designer for a subsea equipment provider.</w:t>
      </w:r>
    </w:p>
    <w:p w14:paraId="4F282C6A" w14:textId="0414CE1E" w:rsidR="00E13B40" w:rsidRPr="0075556B" w:rsidRDefault="00E13B40" w:rsidP="00E13B40">
      <w:pPr>
        <w:pStyle w:val="TitleHeader"/>
        <w:rPr>
          <w:b w:val="0"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556B">
        <w:rPr>
          <w:b w:val="0"/>
          <w:sz w:val="22"/>
          <w:szCs w:val="22"/>
          <w:u w:val="none"/>
        </w:rPr>
        <w:t>Creating an application to insert hardware bolts into an assembly in SolidWorks CAD system</w:t>
      </w:r>
    </w:p>
    <w:p w14:paraId="533CB5A6" w14:textId="77777777" w:rsidR="00E13B40" w:rsidRDefault="00E13B40" w:rsidP="00E13B40">
      <w:pPr>
        <w:widowControl w:val="0"/>
        <w:snapToGrid w:val="0"/>
        <w:spacing w:after="0" w:line="240" w:lineRule="auto"/>
        <w:ind w:left="-1260"/>
        <w:jc w:val="both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1184A9" w14:textId="3BB4485E" w:rsidR="00E13B40" w:rsidRPr="00FB2C02" w:rsidRDefault="00E13B40" w:rsidP="00E13B40">
      <w:pPr>
        <w:pStyle w:val="ExperienceHeader"/>
      </w:pPr>
      <w:r>
        <w:t>Big Reds Equipment</w:t>
      </w:r>
      <w:r w:rsidRPr="00FB2C02">
        <w:t xml:space="preserve"> (</w:t>
      </w:r>
      <w:r>
        <w:t>05/</w:t>
      </w:r>
      <w:r w:rsidR="00B81A7E">
        <w:t>17 -</w:t>
      </w:r>
      <w:r>
        <w:t xml:space="preserve"> 10/</w:t>
      </w:r>
      <w:r w:rsidR="00B81A7E">
        <w:t>1</w:t>
      </w:r>
      <w:r w:rsidR="00B81A7E" w:rsidRPr="00FB2C02">
        <w:t>7)</w:t>
      </w:r>
      <w:r w:rsidRPr="00FB2C02">
        <w:tab/>
      </w:r>
    </w:p>
    <w:p w14:paraId="4A1B1BB0" w14:textId="77777777" w:rsidR="00E13B40" w:rsidRPr="0039213C" w:rsidRDefault="00E13B40" w:rsidP="00E13B40">
      <w:pPr>
        <w:pStyle w:val="ExperienceHeader"/>
      </w:pPr>
    </w:p>
    <w:p w14:paraId="0D02160B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Contract</w:t>
      </w:r>
    </w:p>
    <w:p w14:paraId="24145513" w14:textId="77777777" w:rsidR="00E13B40" w:rsidRDefault="00E13B40" w:rsidP="00E13B40">
      <w:pPr>
        <w:pStyle w:val="TitleHeader"/>
        <w:rPr>
          <w:b w:val="0"/>
          <w:sz w:val="22"/>
          <w:szCs w:val="22"/>
          <w:u w:val="none"/>
        </w:rPr>
      </w:pPr>
      <w:r w:rsidRPr="00CD6C45">
        <w:rPr>
          <w:b w:val="0"/>
          <w:sz w:val="22"/>
          <w:szCs w:val="22"/>
          <w:u w:val="none"/>
        </w:rPr>
        <w:t>Web De</w:t>
      </w:r>
      <w:r>
        <w:rPr>
          <w:b w:val="0"/>
          <w:sz w:val="22"/>
          <w:szCs w:val="22"/>
          <w:u w:val="none"/>
        </w:rPr>
        <w:t>veloper</w:t>
      </w:r>
    </w:p>
    <w:p w14:paraId="3B1092C5" w14:textId="77777777" w:rsidR="00E13B40" w:rsidRDefault="00CB3C10" w:rsidP="00E13B40">
      <w:pPr>
        <w:pStyle w:val="TitleHeader"/>
        <w:rPr>
          <w:b w:val="0"/>
          <w:sz w:val="22"/>
          <w:szCs w:val="22"/>
          <w:u w:val="none"/>
        </w:rPr>
      </w:pPr>
      <w:hyperlink r:id="rId15" w:history="1">
        <w:r w:rsidR="00E13B40" w:rsidRPr="0056477F">
          <w:rPr>
            <w:rStyle w:val="Hyperlink"/>
            <w:b w:val="0"/>
            <w:sz w:val="22"/>
            <w:szCs w:val="22"/>
          </w:rPr>
          <w:t>http://www.yourequipmentparts.com</w:t>
        </w:r>
      </w:hyperlink>
    </w:p>
    <w:p w14:paraId="05DB5361" w14:textId="77777777" w:rsidR="00E13B40" w:rsidRPr="00CD6C45" w:rsidRDefault="00E13B40" w:rsidP="00E13B40">
      <w:pPr>
        <w:pStyle w:val="TitleHeader"/>
        <w:rPr>
          <w:b w:val="0"/>
          <w:sz w:val="22"/>
          <w:szCs w:val="22"/>
          <w:u w:val="none"/>
        </w:rPr>
      </w:pPr>
    </w:p>
    <w:p w14:paraId="4A1A7279" w14:textId="77777777" w:rsidR="00E13B40" w:rsidRPr="0075556B" w:rsidRDefault="00E13B40" w:rsidP="00E13B40">
      <w:pPr>
        <w:pStyle w:val="TitleHeader"/>
        <w:rPr>
          <w:b w:val="0"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556B">
        <w:rPr>
          <w:b w:val="0"/>
          <w:sz w:val="22"/>
          <w:szCs w:val="22"/>
          <w:u w:val="none"/>
        </w:rPr>
        <w:t>Wrote an application to parse through equipment database to create web pages of parts.</w:t>
      </w:r>
    </w:p>
    <w:p w14:paraId="73A67BAC" w14:textId="77777777" w:rsidR="00E13B40" w:rsidRDefault="00E13B40" w:rsidP="00E13B40">
      <w:pPr>
        <w:widowControl w:val="0"/>
        <w:snapToGrid w:val="0"/>
        <w:spacing w:after="0" w:line="240" w:lineRule="auto"/>
        <w:ind w:left="-1260"/>
        <w:jc w:val="both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E36F04" w14:textId="6C4BA485" w:rsidR="00E13B40" w:rsidRPr="00FB2C02" w:rsidRDefault="00B81A7E" w:rsidP="00E13B40">
      <w:pPr>
        <w:pStyle w:val="ExperienceHeader"/>
      </w:pPr>
      <w:r>
        <w:t>Wood Group</w:t>
      </w:r>
      <w:r w:rsidR="00E13B40">
        <w:t xml:space="preserve"> Mustang</w:t>
      </w:r>
      <w:r w:rsidR="00E13B40" w:rsidRPr="00FB2C02">
        <w:t xml:space="preserve"> (</w:t>
      </w:r>
      <w:r w:rsidR="00E13B40">
        <w:t>06/</w:t>
      </w:r>
      <w:r>
        <w:t>07 -</w:t>
      </w:r>
      <w:r w:rsidR="00E13B40">
        <w:t xml:space="preserve"> 05/</w:t>
      </w:r>
      <w:r>
        <w:t>1</w:t>
      </w:r>
      <w:r w:rsidRPr="00FB2C02">
        <w:t>7)</w:t>
      </w:r>
      <w:r w:rsidR="00E13B40" w:rsidRPr="00FB2C02">
        <w:tab/>
      </w:r>
    </w:p>
    <w:p w14:paraId="3426DE45" w14:textId="77777777" w:rsidR="00E13B40" w:rsidRPr="0039213C" w:rsidRDefault="00E13B40" w:rsidP="00E13B40">
      <w:pPr>
        <w:pStyle w:val="ExperienceHeader"/>
      </w:pPr>
    </w:p>
    <w:p w14:paraId="5229D388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Senior Design I Specialist</w:t>
      </w:r>
    </w:p>
    <w:p w14:paraId="29A4F9C6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</w:p>
    <w:p w14:paraId="390EF3F3" w14:textId="77777777" w:rsidR="00E13B40" w:rsidRPr="009E5334" w:rsidRDefault="00E13B40" w:rsidP="00E13B40">
      <w:pPr>
        <w:pStyle w:val="TitleHeader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CAD Support Specialist. Responsibilities include:</w:t>
      </w:r>
    </w:p>
    <w:p w14:paraId="0DB19503" w14:textId="77777777" w:rsidR="00E13B40" w:rsidRPr="009E5334" w:rsidRDefault="00E13B40" w:rsidP="00E13B40">
      <w:pPr>
        <w:pStyle w:val="TitleHeader"/>
        <w:rPr>
          <w:b w:val="0"/>
          <w:sz w:val="22"/>
          <w:szCs w:val="22"/>
          <w:u w:val="none"/>
        </w:rPr>
      </w:pPr>
    </w:p>
    <w:p w14:paraId="70AE3E7F" w14:textId="77777777" w:rsidR="00E13B40" w:rsidRPr="009E5334" w:rsidRDefault="00E13B40" w:rsidP="00E13B40">
      <w:pPr>
        <w:pStyle w:val="TitleHeader"/>
        <w:numPr>
          <w:ilvl w:val="0"/>
          <w:numId w:val="20"/>
        </w:numPr>
        <w:ind w:left="-900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Project Level Support</w:t>
      </w:r>
    </w:p>
    <w:p w14:paraId="67A086FE" w14:textId="77777777" w:rsidR="00E13B40" w:rsidRPr="009E5334" w:rsidRDefault="00E13B40" w:rsidP="00E13B40">
      <w:pPr>
        <w:pStyle w:val="TitleHeader"/>
        <w:numPr>
          <w:ilvl w:val="0"/>
          <w:numId w:val="28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Troubleshoot CAD issues</w:t>
      </w:r>
    </w:p>
    <w:p w14:paraId="1467BE07" w14:textId="70BD67BE" w:rsidR="00E13B40" w:rsidRPr="009E5334" w:rsidRDefault="00E13B40" w:rsidP="00E13B40">
      <w:pPr>
        <w:pStyle w:val="TitleHeader"/>
        <w:numPr>
          <w:ilvl w:val="0"/>
          <w:numId w:val="28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 xml:space="preserve">Create project specific support files, templates, </w:t>
      </w:r>
      <w:r w:rsidR="00B81A7E" w:rsidRPr="009E5334">
        <w:rPr>
          <w:b w:val="0"/>
          <w:sz w:val="22"/>
          <w:szCs w:val="22"/>
          <w:u w:val="none"/>
        </w:rPr>
        <w:t>sheet sets</w:t>
      </w:r>
      <w:r w:rsidRPr="009E5334">
        <w:rPr>
          <w:b w:val="0"/>
          <w:sz w:val="22"/>
          <w:szCs w:val="22"/>
          <w:u w:val="none"/>
        </w:rPr>
        <w:t>,</w:t>
      </w:r>
    </w:p>
    <w:p w14:paraId="6AF1E0C4" w14:textId="77777777" w:rsidR="00E13B40" w:rsidRPr="009E5334" w:rsidRDefault="00E13B40" w:rsidP="00E13B40">
      <w:pPr>
        <w:pStyle w:val="TitleHeader"/>
        <w:ind w:left="360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Configuration files</w:t>
      </w:r>
    </w:p>
    <w:p w14:paraId="5C48B151" w14:textId="77777777" w:rsidR="00E13B40" w:rsidRPr="009E5334" w:rsidRDefault="00E13B40" w:rsidP="00E13B40">
      <w:pPr>
        <w:pStyle w:val="TitleHeader"/>
        <w:numPr>
          <w:ilvl w:val="0"/>
          <w:numId w:val="20"/>
        </w:numPr>
        <w:ind w:left="-900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Training</w:t>
      </w:r>
    </w:p>
    <w:p w14:paraId="6BC762D7" w14:textId="77777777" w:rsidR="00E13B40" w:rsidRPr="009E5334" w:rsidRDefault="00E13B40" w:rsidP="00E13B40">
      <w:pPr>
        <w:pStyle w:val="TitleHeader"/>
        <w:numPr>
          <w:ilvl w:val="0"/>
          <w:numId w:val="20"/>
        </w:numPr>
        <w:ind w:left="-900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Customize CAD software</w:t>
      </w:r>
    </w:p>
    <w:p w14:paraId="5B27B9F4" w14:textId="77777777" w:rsidR="00E13B40" w:rsidRPr="009E5334" w:rsidRDefault="00E13B40" w:rsidP="00E13B40">
      <w:pPr>
        <w:pStyle w:val="TitleHeader"/>
        <w:numPr>
          <w:ilvl w:val="0"/>
          <w:numId w:val="29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Menu / CUI / Toolbar / Interface</w:t>
      </w:r>
    </w:p>
    <w:p w14:paraId="1E15BC8E" w14:textId="77777777" w:rsidR="00E13B40" w:rsidRPr="009E5334" w:rsidRDefault="00E13B40" w:rsidP="00E13B40">
      <w:pPr>
        <w:pStyle w:val="TitleHeader"/>
        <w:numPr>
          <w:ilvl w:val="0"/>
          <w:numId w:val="29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Author Solutions</w:t>
      </w:r>
    </w:p>
    <w:p w14:paraId="42EF512D" w14:textId="77777777" w:rsidR="00E13B40" w:rsidRPr="009E5334" w:rsidRDefault="00E13B40" w:rsidP="00E13B40">
      <w:pPr>
        <w:pStyle w:val="TitleHeader"/>
        <w:numPr>
          <w:ilvl w:val="0"/>
          <w:numId w:val="29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Evaluate and incorporate client standards</w:t>
      </w:r>
    </w:p>
    <w:p w14:paraId="720A1106" w14:textId="77777777" w:rsidR="00E13B40" w:rsidRPr="009E5334" w:rsidRDefault="00E13B40" w:rsidP="00E13B40">
      <w:pPr>
        <w:pStyle w:val="TitleHeader"/>
        <w:numPr>
          <w:ilvl w:val="0"/>
          <w:numId w:val="20"/>
        </w:numPr>
        <w:ind w:left="-900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Application development</w:t>
      </w:r>
    </w:p>
    <w:p w14:paraId="073BFFAE" w14:textId="77777777" w:rsidR="00E13B40" w:rsidRPr="009E5334" w:rsidRDefault="00E13B40" w:rsidP="00E13B40">
      <w:pPr>
        <w:pStyle w:val="TitleHeader"/>
        <w:numPr>
          <w:ilvl w:val="0"/>
          <w:numId w:val="30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C#</w:t>
      </w:r>
    </w:p>
    <w:p w14:paraId="23CC6A4A" w14:textId="77777777" w:rsidR="00E13B40" w:rsidRPr="009E5334" w:rsidRDefault="00E13B40" w:rsidP="00E13B40">
      <w:pPr>
        <w:pStyle w:val="TitleHeader"/>
        <w:numPr>
          <w:ilvl w:val="0"/>
          <w:numId w:val="30"/>
        </w:numPr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VB.Net</w:t>
      </w:r>
    </w:p>
    <w:p w14:paraId="74165592" w14:textId="77777777" w:rsidR="00E13B40" w:rsidRPr="00A47166" w:rsidRDefault="00E13B40" w:rsidP="00E13B40">
      <w:pPr>
        <w:pStyle w:val="TitleHeader"/>
        <w:ind w:left="360"/>
        <w:rPr>
          <w:b w:val="0"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DC730" w14:textId="10FD86DE" w:rsidR="00E13B40" w:rsidRPr="00FB2C02" w:rsidRDefault="00E13B40" w:rsidP="00E13B40">
      <w:pPr>
        <w:pStyle w:val="ExperienceHeader"/>
      </w:pPr>
      <w:r w:rsidRPr="00FB2C02">
        <w:t>Fairway Medical (05/</w:t>
      </w:r>
      <w:r w:rsidR="00B81A7E" w:rsidRPr="00FB2C02">
        <w:t>06 -</w:t>
      </w:r>
      <w:r w:rsidRPr="00FB2C02">
        <w:t xml:space="preserve"> 06/</w:t>
      </w:r>
      <w:r w:rsidR="00B81A7E" w:rsidRPr="00FB2C02">
        <w:t>07)</w:t>
      </w:r>
      <w:r w:rsidRPr="00FB2C02">
        <w:tab/>
      </w:r>
    </w:p>
    <w:p w14:paraId="322F4DBC" w14:textId="77777777" w:rsidR="00E13B40" w:rsidRPr="0039213C" w:rsidRDefault="00E13B40" w:rsidP="00E13B40">
      <w:pPr>
        <w:pStyle w:val="ExperienceHeader"/>
      </w:pPr>
    </w:p>
    <w:p w14:paraId="5BC60235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  <w:r w:rsidRPr="00B23DFD">
        <w:rPr>
          <w:sz w:val="22"/>
          <w:szCs w:val="22"/>
          <w:u w:val="none"/>
        </w:rPr>
        <w:t>Designer \ CAD Op</w:t>
      </w:r>
      <w:r>
        <w:rPr>
          <w:sz w:val="22"/>
          <w:szCs w:val="22"/>
          <w:u w:val="none"/>
        </w:rPr>
        <w:t>erator</w:t>
      </w:r>
    </w:p>
    <w:p w14:paraId="564F8E15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</w:p>
    <w:p w14:paraId="450AABDF" w14:textId="3F9123CA" w:rsidR="00E13B40" w:rsidRPr="009E5334" w:rsidRDefault="00E13B40" w:rsidP="00E13B40">
      <w:pPr>
        <w:pStyle w:val="TitleHeader"/>
        <w:rPr>
          <w:b w:val="0"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Used AutoCAD, and Solid Works – designing medical equipment</w:t>
      </w:r>
    </w:p>
    <w:bookmarkEnd w:id="0"/>
    <w:p w14:paraId="45706799" w14:textId="77777777" w:rsidR="00E13B40" w:rsidRPr="00345D91" w:rsidRDefault="00E13B40" w:rsidP="00E13B40">
      <w:pPr>
        <w:pStyle w:val="TitleHeader"/>
        <w:rPr>
          <w:b w:val="0"/>
          <w:caps/>
          <w:u w:val="none"/>
        </w:rPr>
      </w:pPr>
    </w:p>
    <w:p w14:paraId="04432D68" w14:textId="77777777" w:rsidR="00E13B40" w:rsidRPr="00724C7B" w:rsidRDefault="00E13B40" w:rsidP="00E13B40">
      <w:pPr>
        <w:widowControl w:val="0"/>
        <w:snapToGrid w:val="0"/>
        <w:spacing w:after="0" w:line="240" w:lineRule="auto"/>
        <w:jc w:val="both"/>
        <w:rPr>
          <w:color w:val="595959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319393" w14:textId="5BC1733D" w:rsidR="00E13B40" w:rsidRPr="00544545" w:rsidRDefault="00E13B40" w:rsidP="00E13B40">
      <w:pPr>
        <w:pStyle w:val="ExperienceHeader"/>
      </w:pPr>
      <w:r>
        <w:t>R</w:t>
      </w:r>
      <w:r w:rsidR="00E71669">
        <w:t>awson</w:t>
      </w:r>
      <w:r>
        <w:t>-K</w:t>
      </w:r>
      <w:r w:rsidR="00E71669">
        <w:t>oenig</w:t>
      </w:r>
      <w:r>
        <w:t xml:space="preserve"> </w:t>
      </w:r>
      <w:r w:rsidRPr="00544545">
        <w:t>(</w:t>
      </w:r>
      <w:r>
        <w:t>12/</w:t>
      </w:r>
      <w:r w:rsidR="00B81A7E">
        <w:t>95 -</w:t>
      </w:r>
      <w:r>
        <w:t xml:space="preserve"> 05/</w:t>
      </w:r>
      <w:r w:rsidR="00B81A7E">
        <w:t>06)</w:t>
      </w:r>
      <w:r>
        <w:tab/>
      </w:r>
    </w:p>
    <w:p w14:paraId="28F728FF" w14:textId="77777777" w:rsidR="00E13B40" w:rsidRPr="00B23DFD" w:rsidRDefault="00E13B40" w:rsidP="00E13B40">
      <w:pPr>
        <w:pStyle w:val="TitleHeader"/>
        <w:rPr>
          <w:sz w:val="22"/>
          <w:szCs w:val="22"/>
        </w:rPr>
      </w:pPr>
    </w:p>
    <w:p w14:paraId="2CEC9A20" w14:textId="77777777" w:rsidR="00E13B40" w:rsidRPr="00B23DFD" w:rsidRDefault="00E13B40" w:rsidP="00E13B40">
      <w:pPr>
        <w:pStyle w:val="TitleHeader"/>
        <w:rPr>
          <w:sz w:val="22"/>
          <w:szCs w:val="22"/>
          <w:u w:val="none"/>
        </w:rPr>
      </w:pPr>
      <w:r w:rsidRPr="00B23DFD">
        <w:rPr>
          <w:sz w:val="22"/>
          <w:szCs w:val="22"/>
          <w:u w:val="none"/>
        </w:rPr>
        <w:t>Designer \ CAD Operator \</w:t>
      </w:r>
      <w:r>
        <w:rPr>
          <w:sz w:val="22"/>
          <w:szCs w:val="22"/>
          <w:u w:val="none"/>
        </w:rPr>
        <w:t xml:space="preserve"> Autolisp Programmer</w:t>
      </w:r>
    </w:p>
    <w:p w14:paraId="0BE18F27" w14:textId="77777777" w:rsidR="00E13B40" w:rsidRDefault="00E13B40" w:rsidP="00E13B40">
      <w:pPr>
        <w:pStyle w:val="TitleHeader"/>
        <w:rPr>
          <w:b w:val="0"/>
          <w:u w:val="none"/>
        </w:rPr>
      </w:pPr>
    </w:p>
    <w:p w14:paraId="673D7041" w14:textId="2D34042E" w:rsidR="00E13B40" w:rsidRPr="009E5334" w:rsidRDefault="00E13B40" w:rsidP="00E13B40">
      <w:pPr>
        <w:pStyle w:val="TitleHeader"/>
        <w:rPr>
          <w:b w:val="0"/>
          <w:caps/>
          <w:sz w:val="22"/>
          <w:szCs w:val="22"/>
          <w:u w:val="none"/>
        </w:rPr>
      </w:pPr>
      <w:r w:rsidRPr="009E5334">
        <w:rPr>
          <w:b w:val="0"/>
          <w:sz w:val="22"/>
          <w:szCs w:val="22"/>
          <w:u w:val="none"/>
        </w:rPr>
        <w:t>Used AutoCAD, Mechanical Desktop, and Solid Works working with sheet metal - achieve automating repeated drafting practices</w:t>
      </w:r>
    </w:p>
    <w:p w14:paraId="3B086A72" w14:textId="77777777" w:rsidR="00E13B40" w:rsidRPr="00345D91" w:rsidRDefault="00E13B40" w:rsidP="00E13B40">
      <w:pPr>
        <w:pStyle w:val="Experience"/>
      </w:pPr>
    </w:p>
    <w:p w14:paraId="4CE8626B" w14:textId="5AD90472" w:rsidR="00E13B40" w:rsidRPr="0067671D" w:rsidRDefault="00E13B40" w:rsidP="00E13B40">
      <w:pPr>
        <w:pStyle w:val="ExperienceHeader"/>
      </w:pPr>
      <w:r>
        <w:t>H</w:t>
      </w:r>
      <w:r w:rsidR="00E71669">
        <w:t>i-line</w:t>
      </w:r>
      <w:r>
        <w:t xml:space="preserve"> I</w:t>
      </w:r>
      <w:r w:rsidR="00E71669">
        <w:t>ndustries</w:t>
      </w:r>
      <w:r>
        <w:t xml:space="preserve"> II I</w:t>
      </w:r>
      <w:r w:rsidR="00E71669">
        <w:t>nc</w:t>
      </w:r>
      <w:r>
        <w:t>. (08/92 – 12/95)</w:t>
      </w:r>
      <w:r>
        <w:tab/>
      </w:r>
    </w:p>
    <w:p w14:paraId="0A1475E5" w14:textId="77777777" w:rsidR="00E13B40" w:rsidRDefault="00E13B40" w:rsidP="00E13B40">
      <w:pPr>
        <w:pStyle w:val="TitleHeader"/>
      </w:pPr>
    </w:p>
    <w:p w14:paraId="4DFB8F8F" w14:textId="77777777" w:rsidR="00E13B40" w:rsidRPr="00B23DFD" w:rsidRDefault="00E13B40" w:rsidP="00E13B40">
      <w:pPr>
        <w:pStyle w:val="TitleHeader"/>
        <w:rPr>
          <w:caps/>
          <w:sz w:val="22"/>
          <w:szCs w:val="22"/>
          <w:u w:val="none"/>
        </w:rPr>
      </w:pPr>
      <w:r>
        <w:rPr>
          <w:sz w:val="22"/>
          <w:szCs w:val="22"/>
          <w:u w:val="none"/>
        </w:rPr>
        <w:t>Designer \ CAD Operator</w:t>
      </w:r>
    </w:p>
    <w:p w14:paraId="46BF31B9" w14:textId="77777777" w:rsidR="00E13B40" w:rsidRDefault="00E13B40" w:rsidP="00E13B40">
      <w:pPr>
        <w:pStyle w:val="Experience"/>
      </w:pPr>
    </w:p>
    <w:p w14:paraId="2FE358B4" w14:textId="77777777" w:rsidR="00E13B40" w:rsidRPr="009E5334" w:rsidRDefault="00E13B40" w:rsidP="00E13B40">
      <w:pPr>
        <w:pStyle w:val="Experience"/>
        <w:rPr>
          <w:sz w:val="22"/>
          <w:szCs w:val="22"/>
        </w:rPr>
      </w:pPr>
      <w:r w:rsidRPr="009E5334">
        <w:rPr>
          <w:sz w:val="22"/>
          <w:szCs w:val="22"/>
        </w:rPr>
        <w:t xml:space="preserve">Designer \ CAD Operator - Creating flat layout drawings for geometric shapes </w:t>
      </w:r>
    </w:p>
    <w:p w14:paraId="3FCECAB5" w14:textId="77777777" w:rsidR="00E13B40" w:rsidRDefault="00E13B40" w:rsidP="00E13B40">
      <w:pPr>
        <w:pStyle w:val="Experience"/>
      </w:pPr>
    </w:p>
    <w:p w14:paraId="7B434902" w14:textId="51858DEE" w:rsidR="00E13B40" w:rsidRPr="0067671D" w:rsidRDefault="00E13B40" w:rsidP="00A51F8D">
      <w:pPr>
        <w:pStyle w:val="ExperienceHeader"/>
      </w:pPr>
      <w:r w:rsidRPr="00A51F8D">
        <w:t>K</w:t>
      </w:r>
      <w:r w:rsidR="00A51F8D" w:rsidRPr="00A51F8D">
        <w:t>l</w:t>
      </w:r>
      <w:r w:rsidR="00A51F8D">
        <w:t xml:space="preserve">esels Auto Truck and </w:t>
      </w:r>
      <w:r w:rsidR="00B81A7E">
        <w:t>Tractor</w:t>
      </w:r>
      <w:r w:rsidRPr="00A81E77">
        <w:t xml:space="preserve"> </w:t>
      </w:r>
      <w:r>
        <w:t>(03/85 – 04/92)</w:t>
      </w:r>
      <w:r>
        <w:tab/>
      </w:r>
    </w:p>
    <w:p w14:paraId="5F54C7F6" w14:textId="77777777" w:rsidR="00E13B40" w:rsidRDefault="00E13B40" w:rsidP="00E13B40">
      <w:pPr>
        <w:pStyle w:val="Experienceheading"/>
        <w:ind w:left="-1260"/>
        <w:rPr>
          <w:b/>
          <w:bCs/>
          <w:u w:val="single"/>
        </w:rPr>
      </w:pPr>
    </w:p>
    <w:p w14:paraId="52881A7B" w14:textId="77777777" w:rsidR="00E13B40" w:rsidRDefault="00E13B40" w:rsidP="00E13B40">
      <w:pPr>
        <w:pStyle w:val="TitleHeader"/>
        <w:rPr>
          <w:sz w:val="22"/>
          <w:szCs w:val="22"/>
          <w:u w:val="none"/>
        </w:rPr>
      </w:pPr>
      <w:r w:rsidRPr="00B23DFD">
        <w:rPr>
          <w:sz w:val="22"/>
          <w:szCs w:val="22"/>
          <w:u w:val="none"/>
        </w:rPr>
        <w:t xml:space="preserve">Diesel </w:t>
      </w:r>
      <w:r>
        <w:rPr>
          <w:sz w:val="22"/>
          <w:szCs w:val="22"/>
          <w:u w:val="none"/>
        </w:rPr>
        <w:t>Mechanic, Welder</w:t>
      </w:r>
    </w:p>
    <w:p w14:paraId="4A6CD306" w14:textId="77777777" w:rsidR="00E13B40" w:rsidRPr="008E6104" w:rsidRDefault="00E13B40" w:rsidP="00E13B40">
      <w:pPr>
        <w:pStyle w:val="TitleHeader"/>
        <w:rPr>
          <w:sz w:val="22"/>
          <w:szCs w:val="22"/>
          <w:u w:val="none"/>
        </w:rPr>
      </w:pPr>
    </w:p>
    <w:p w14:paraId="33848E7C" w14:textId="77777777" w:rsidR="00A576A9" w:rsidRDefault="00E13B40" w:rsidP="00A576A9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334">
        <w:t>Built a water irrigation pump station</w:t>
      </w:r>
    </w:p>
    <w:p w14:paraId="3A0ADBE8" w14:textId="77777777" w:rsidR="00A576A9" w:rsidRDefault="00964BAC" w:rsidP="00A576A9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3AB87ED1" w14:textId="63D839B3" w:rsidR="00126240" w:rsidRDefault="00AE0C4F" w:rsidP="00126240">
      <w:pPr>
        <w:tabs>
          <w:tab w:val="left" w:pos="900"/>
          <w:tab w:val="left" w:pos="8640"/>
        </w:tabs>
        <w:spacing w:after="0"/>
        <w:ind w:left="-126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University of Texas Code Boot </w:t>
      </w:r>
      <w:r w:rsidR="00B81A7E">
        <w:rPr>
          <w:color w:val="595959"/>
          <w:sz w:val="24"/>
          <w:szCs w:val="24"/>
        </w:rPr>
        <w:t>Camp</w:t>
      </w:r>
    </w:p>
    <w:p w14:paraId="792A6B4E" w14:textId="57D49B38" w:rsidR="00126240" w:rsidRDefault="00126240" w:rsidP="00126240">
      <w:pPr>
        <w:tabs>
          <w:tab w:val="left" w:pos="900"/>
          <w:tab w:val="left" w:pos="8640"/>
        </w:tabs>
        <w:spacing w:after="0"/>
        <w:ind w:left="-126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  A </w:t>
      </w:r>
      <w:proofErr w:type="gramStart"/>
      <w:r>
        <w:rPr>
          <w:color w:val="595959"/>
          <w:sz w:val="24"/>
          <w:szCs w:val="24"/>
        </w:rPr>
        <w:t>24 week</w:t>
      </w:r>
      <w:proofErr w:type="gramEnd"/>
      <w:r>
        <w:rPr>
          <w:color w:val="595959"/>
          <w:sz w:val="24"/>
          <w:szCs w:val="24"/>
        </w:rPr>
        <w:t xml:space="preserve"> course covering Full Stack Web Development</w:t>
      </w:r>
    </w:p>
    <w:p w14:paraId="12539DAC" w14:textId="3F634029" w:rsidR="00033744" w:rsidRDefault="00033744" w:rsidP="00126240">
      <w:pPr>
        <w:tabs>
          <w:tab w:val="left" w:pos="900"/>
          <w:tab w:val="left" w:pos="8640"/>
        </w:tabs>
        <w:spacing w:after="0"/>
        <w:ind w:left="-126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  HTML, CSS, JavaScript, Node.js, jQuery, Firebase, </w:t>
      </w:r>
      <w:r w:rsidR="00E735AF">
        <w:rPr>
          <w:color w:val="000000" w:themeColor="text1"/>
          <w:sz w:val="24"/>
          <w:szCs w:val="24"/>
        </w:rPr>
        <w:t>Application Programming Interface</w:t>
      </w:r>
      <w:r>
        <w:rPr>
          <w:color w:val="595959"/>
          <w:sz w:val="24"/>
          <w:szCs w:val="24"/>
        </w:rPr>
        <w:t>, Ajax</w:t>
      </w:r>
    </w:p>
    <w:p w14:paraId="7AAEC0D0" w14:textId="709E11A3" w:rsidR="00B24861" w:rsidRDefault="00CB3F78" w:rsidP="00A576A9">
      <w:pPr>
        <w:tabs>
          <w:tab w:val="left" w:pos="900"/>
          <w:tab w:val="left" w:pos="8640"/>
        </w:tabs>
        <w:spacing w:after="0"/>
        <w:ind w:left="-1260"/>
      </w:pPr>
      <w:r w:rsidRPr="009E5334">
        <w:t xml:space="preserve">Udemy.com </w:t>
      </w:r>
      <w:r w:rsidR="00B81A7E">
        <w:t>J</w:t>
      </w:r>
      <w:r w:rsidR="00B81A7E" w:rsidRPr="009E5334">
        <w:t>avaScript</w:t>
      </w:r>
      <w:r w:rsidRPr="009E5334">
        <w:t xml:space="preserve"> </w:t>
      </w:r>
      <w:r w:rsidR="004F15AB">
        <w:t>C</w:t>
      </w:r>
      <w:r w:rsidRPr="009E5334">
        <w:t>ertificate</w:t>
      </w:r>
    </w:p>
    <w:p w14:paraId="3506D8E5" w14:textId="77777777" w:rsidR="00441E40" w:rsidRDefault="001A21A9" w:rsidP="00441E40">
      <w:pPr>
        <w:tabs>
          <w:tab w:val="left" w:pos="900"/>
          <w:tab w:val="left" w:pos="8640"/>
        </w:tabs>
        <w:spacing w:after="0"/>
        <w:ind w:left="-1260"/>
      </w:pPr>
      <w:r w:rsidRPr="009E5334">
        <w:t>Lone Star College, 2008</w:t>
      </w:r>
    </w:p>
    <w:p w14:paraId="786D3BF5" w14:textId="77777777" w:rsidR="00441E40" w:rsidRDefault="009C7EC6" w:rsidP="00441E40">
      <w:pPr>
        <w:pStyle w:val="ListParagraph"/>
        <w:numPr>
          <w:ilvl w:val="0"/>
          <w:numId w:val="20"/>
        </w:numPr>
        <w:tabs>
          <w:tab w:val="left" w:pos="900"/>
          <w:tab w:val="left" w:pos="8640"/>
        </w:tabs>
        <w:spacing w:after="0"/>
      </w:pPr>
      <w:r w:rsidRPr="00B24861">
        <w:t>Microsoft Visual BASIC .NET</w:t>
      </w:r>
      <w:bookmarkStart w:id="1" w:name="_GoBack"/>
      <w:bookmarkEnd w:id="1"/>
    </w:p>
    <w:p w14:paraId="7F00473F" w14:textId="5AEE061C" w:rsidR="00B24861" w:rsidRDefault="009C7EC6" w:rsidP="00441E40">
      <w:pPr>
        <w:pStyle w:val="ListParagraph"/>
        <w:numPr>
          <w:ilvl w:val="0"/>
          <w:numId w:val="20"/>
        </w:numPr>
        <w:tabs>
          <w:tab w:val="left" w:pos="900"/>
          <w:tab w:val="left" w:pos="8640"/>
        </w:tabs>
        <w:spacing w:after="0"/>
      </w:pPr>
      <w:r w:rsidRPr="009E5334">
        <w:t>Advanced Microsoft Visual BASIC .NET</w:t>
      </w:r>
    </w:p>
    <w:p w14:paraId="35DE5DD7" w14:textId="77777777" w:rsidR="00B24861" w:rsidRDefault="001E3F2B" w:rsidP="00B24861">
      <w:pPr>
        <w:tabs>
          <w:tab w:val="left" w:pos="900"/>
          <w:tab w:val="left" w:pos="8640"/>
        </w:tabs>
        <w:spacing w:after="0"/>
        <w:ind w:left="-1260"/>
      </w:pPr>
      <w:r w:rsidRPr="009E5334">
        <w:t>North Harris Montgomery Community College, 1999</w:t>
      </w:r>
    </w:p>
    <w:p w14:paraId="1056AA08" w14:textId="77777777" w:rsidR="00B24861" w:rsidRDefault="009C7EC6" w:rsidP="00E06C80">
      <w:pPr>
        <w:pStyle w:val="ListParagraph"/>
        <w:numPr>
          <w:ilvl w:val="0"/>
          <w:numId w:val="31"/>
        </w:numPr>
        <w:tabs>
          <w:tab w:val="left" w:pos="900"/>
          <w:tab w:val="left" w:pos="8640"/>
        </w:tabs>
        <w:spacing w:after="0"/>
      </w:pPr>
      <w:r w:rsidRPr="009E5334">
        <w:t>Beginning C++ Programming</w:t>
      </w:r>
    </w:p>
    <w:p w14:paraId="13D80D54" w14:textId="4D93D4F3" w:rsidR="00B24861" w:rsidRDefault="009C7EC6" w:rsidP="00E06C80">
      <w:pPr>
        <w:pStyle w:val="ListParagraph"/>
        <w:numPr>
          <w:ilvl w:val="0"/>
          <w:numId w:val="31"/>
        </w:numPr>
        <w:tabs>
          <w:tab w:val="left" w:pos="900"/>
          <w:tab w:val="left" w:pos="8640"/>
        </w:tabs>
        <w:spacing w:after="0"/>
      </w:pPr>
      <w:r w:rsidRPr="009E5334">
        <w:t>Advanced C++ Programming</w:t>
      </w:r>
    </w:p>
    <w:p w14:paraId="04795A84" w14:textId="77777777" w:rsidR="00923280" w:rsidRDefault="00923280" w:rsidP="00923280">
      <w:pPr>
        <w:tabs>
          <w:tab w:val="left" w:pos="900"/>
          <w:tab w:val="left" w:pos="8640"/>
        </w:tabs>
        <w:spacing w:after="0"/>
        <w:ind w:left="-1260"/>
      </w:pPr>
      <w:r w:rsidRPr="009E5334">
        <w:t>ITT Technical Institute, AAS CAD Drafting, 1990</w:t>
      </w:r>
    </w:p>
    <w:p w14:paraId="21340FB6" w14:textId="185E5DCD" w:rsidR="00071C67" w:rsidRPr="00B24861" w:rsidRDefault="00BE0DC6" w:rsidP="00B24861">
      <w:pPr>
        <w:tabs>
          <w:tab w:val="left" w:pos="900"/>
          <w:tab w:val="left" w:pos="8640"/>
        </w:tabs>
        <w:spacing w:after="0"/>
        <w:ind w:left="-1260"/>
        <w:rPr>
          <w:b/>
          <w:color w:val="0078C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5334">
        <w:t>Chillicothe Vocational Technical School, Industrial Mechanics Certificate</w:t>
      </w:r>
      <w:r w:rsidR="002E47E8" w:rsidRPr="009E5334">
        <w:t>, 1978</w:t>
      </w:r>
    </w:p>
    <w:p w14:paraId="654B8C6F" w14:textId="77777777" w:rsidR="00071C67" w:rsidRDefault="00071C67" w:rsidP="00071C67">
      <w:pPr>
        <w:pStyle w:val="Experience"/>
      </w:pPr>
    </w:p>
    <w:p w14:paraId="1E577DEE" w14:textId="77777777" w:rsidR="00071C67" w:rsidRPr="00A47D89" w:rsidRDefault="00071C67" w:rsidP="00071C67">
      <w:pPr>
        <w:pStyle w:val="Experience"/>
        <w:rPr>
          <w:sz w:val="24"/>
          <w:szCs w:val="24"/>
        </w:rPr>
      </w:pPr>
      <w:r w:rsidRPr="00A47D89">
        <w:rPr>
          <w:color w:val="00B0F0"/>
          <w:sz w:val="24"/>
          <w:szCs w:val="24"/>
        </w:rPr>
        <w:t>References</w:t>
      </w:r>
    </w:p>
    <w:p w14:paraId="1D86D3C0" w14:textId="77777777" w:rsidR="00071C67" w:rsidRDefault="00071C67" w:rsidP="00071C67">
      <w:pPr>
        <w:pStyle w:val="Experience"/>
      </w:pPr>
    </w:p>
    <w:p w14:paraId="587640BE" w14:textId="77777777" w:rsidR="00071C67" w:rsidRPr="009E5334" w:rsidRDefault="00071C67" w:rsidP="00071C67">
      <w:pPr>
        <w:pStyle w:val="Experience"/>
        <w:rPr>
          <w:sz w:val="22"/>
          <w:szCs w:val="22"/>
        </w:rPr>
      </w:pPr>
      <w:r w:rsidRPr="009E5334">
        <w:rPr>
          <w:sz w:val="22"/>
          <w:szCs w:val="22"/>
        </w:rPr>
        <w:t>Mark White C</w:t>
      </w:r>
      <w:r w:rsidR="00C47F2A" w:rsidRPr="009E5334">
        <w:rPr>
          <w:sz w:val="22"/>
          <w:szCs w:val="22"/>
        </w:rPr>
        <w:t>ADWorx</w:t>
      </w:r>
      <w:r w:rsidRPr="009E5334">
        <w:rPr>
          <w:sz w:val="22"/>
          <w:szCs w:val="22"/>
        </w:rPr>
        <w:t xml:space="preserve"> Manager </w:t>
      </w:r>
      <w:r w:rsidR="00A47D89" w:rsidRPr="009E5334">
        <w:rPr>
          <w:sz w:val="22"/>
          <w:szCs w:val="22"/>
        </w:rPr>
        <w:t xml:space="preserve">               </w:t>
      </w:r>
      <w:r w:rsidRPr="009E5334">
        <w:rPr>
          <w:sz w:val="22"/>
          <w:szCs w:val="22"/>
        </w:rPr>
        <w:t>281-620-8019</w:t>
      </w:r>
    </w:p>
    <w:p w14:paraId="4B9EAA9D" w14:textId="77777777" w:rsidR="00071C67" w:rsidRPr="009E5334" w:rsidRDefault="00071C67" w:rsidP="00071C67">
      <w:pPr>
        <w:pStyle w:val="Experience"/>
        <w:rPr>
          <w:sz w:val="22"/>
          <w:szCs w:val="22"/>
        </w:rPr>
      </w:pPr>
      <w:r w:rsidRPr="009E5334">
        <w:rPr>
          <w:sz w:val="22"/>
          <w:szCs w:val="22"/>
        </w:rPr>
        <w:t xml:space="preserve">Guy Dow Cad Administrator </w:t>
      </w:r>
      <w:r w:rsidR="00A47D89" w:rsidRPr="009E5334">
        <w:rPr>
          <w:sz w:val="22"/>
          <w:szCs w:val="22"/>
        </w:rPr>
        <w:t xml:space="preserve">                    </w:t>
      </w:r>
      <w:r w:rsidR="00C47F2A" w:rsidRPr="009E5334">
        <w:rPr>
          <w:sz w:val="22"/>
          <w:szCs w:val="22"/>
        </w:rPr>
        <w:t xml:space="preserve">  </w:t>
      </w:r>
      <w:r w:rsidRPr="009E5334">
        <w:rPr>
          <w:sz w:val="22"/>
          <w:szCs w:val="22"/>
        </w:rPr>
        <w:t>713-577-7144</w:t>
      </w:r>
    </w:p>
    <w:p w14:paraId="210430F7" w14:textId="77777777" w:rsidR="00071C67" w:rsidRPr="009E5334" w:rsidRDefault="00071C67" w:rsidP="00071C67">
      <w:pPr>
        <w:pStyle w:val="Experience"/>
        <w:rPr>
          <w:sz w:val="22"/>
          <w:szCs w:val="22"/>
        </w:rPr>
      </w:pPr>
      <w:r w:rsidRPr="009E5334">
        <w:rPr>
          <w:sz w:val="22"/>
          <w:szCs w:val="22"/>
        </w:rPr>
        <w:t xml:space="preserve">Josh Sampson CADWorx Administrator </w:t>
      </w:r>
      <w:r w:rsidR="00A47D89" w:rsidRPr="009E5334">
        <w:rPr>
          <w:sz w:val="22"/>
          <w:szCs w:val="22"/>
        </w:rPr>
        <w:t xml:space="preserve"> </w:t>
      </w:r>
      <w:r w:rsidR="00C47F2A" w:rsidRPr="009E5334">
        <w:rPr>
          <w:sz w:val="22"/>
          <w:szCs w:val="22"/>
        </w:rPr>
        <w:t xml:space="preserve">  </w:t>
      </w:r>
      <w:r w:rsidRPr="009E5334">
        <w:rPr>
          <w:sz w:val="22"/>
          <w:szCs w:val="22"/>
        </w:rPr>
        <w:t>316-640-9144</w:t>
      </w:r>
    </w:p>
    <w:sectPr w:rsidR="00071C67" w:rsidRPr="009E5334" w:rsidSect="00CA4EDD">
      <w:headerReference w:type="default" r:id="rId16"/>
      <w:footerReference w:type="default" r:id="rId17"/>
      <w:pgSz w:w="12240" w:h="15840"/>
      <w:pgMar w:top="2203" w:right="1008" w:bottom="576" w:left="2448" w:header="720" w:footer="360" w:gutter="0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D751" w14:textId="77777777" w:rsidR="00622E25" w:rsidRDefault="00622E25" w:rsidP="00CC01EB">
      <w:pPr>
        <w:spacing w:after="0" w:line="240" w:lineRule="auto"/>
      </w:pPr>
      <w:r>
        <w:separator/>
      </w:r>
    </w:p>
  </w:endnote>
  <w:endnote w:type="continuationSeparator" w:id="0">
    <w:p w14:paraId="78B67608" w14:textId="77777777" w:rsidR="00622E25" w:rsidRDefault="00622E25" w:rsidP="00CC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DBF0" w14:textId="31098B23" w:rsidR="002F404F" w:rsidRPr="00E25B52" w:rsidRDefault="00724C7B" w:rsidP="00E25B52">
    <w:pPr>
      <w:tabs>
        <w:tab w:val="left" w:pos="-1350"/>
        <w:tab w:val="left" w:pos="180"/>
        <w:tab w:val="left" w:pos="270"/>
        <w:tab w:val="left" w:pos="540"/>
        <w:tab w:val="left" w:pos="630"/>
        <w:tab w:val="center" w:pos="3690"/>
        <w:tab w:val="left" w:pos="4590"/>
        <w:tab w:val="left" w:pos="4680"/>
        <w:tab w:val="right" w:pos="9090"/>
        <w:tab w:val="right" w:pos="9900"/>
      </w:tabs>
      <w:spacing w:before="400"/>
      <w:ind w:left="-1354"/>
      <w:rPr>
        <w:rFonts w:ascii="Arial" w:hAnsi="Arial" w:cs="Arial"/>
        <w:sz w:val="16"/>
        <w:szCs w:val="16"/>
      </w:rPr>
    </w:pPr>
    <w:r>
      <w:rPr>
        <w:b/>
        <w:i/>
        <w:noProof/>
        <w:color w:val="548DD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0EFB56" wp14:editId="4DCCB888">
              <wp:simplePos x="0" y="0"/>
              <wp:positionH relativeFrom="column">
                <wp:posOffset>-880745</wp:posOffset>
              </wp:positionH>
              <wp:positionV relativeFrom="paragraph">
                <wp:posOffset>114935</wp:posOffset>
              </wp:positionV>
              <wp:extent cx="6650990" cy="45085"/>
              <wp:effectExtent l="14605" t="10160" r="11430" b="20955"/>
              <wp:wrapNone/>
              <wp:docPr id="1" name="AutoShap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650990" cy="45085"/>
                      </a:xfrm>
                      <a:prstGeom prst="bevel">
                        <a:avLst>
                          <a:gd name="adj" fmla="val 50000"/>
                        </a:avLst>
                      </a:prstGeom>
                      <a:gradFill rotWithShape="0">
                        <a:gsLst>
                          <a:gs pos="0">
                            <a:srgbClr val="DCEBF5">
                              <a:alpha val="50999"/>
                            </a:srgbClr>
                          </a:gs>
                          <a:gs pos="4000">
                            <a:srgbClr val="83A7C3">
                              <a:alpha val="49320"/>
                            </a:srgbClr>
                          </a:gs>
                          <a:gs pos="6500">
                            <a:srgbClr val="768FB9">
                              <a:alpha val="48270"/>
                            </a:srgbClr>
                          </a:gs>
                          <a:gs pos="10501">
                            <a:srgbClr val="83A7C3">
                              <a:alpha val="46589"/>
                            </a:srgbClr>
                          </a:gs>
                          <a:gs pos="26000">
                            <a:srgbClr val="FFFFFF">
                              <a:alpha val="40080"/>
                            </a:srgbClr>
                          </a:gs>
                          <a:gs pos="28000">
                            <a:srgbClr val="9C6563">
                              <a:alpha val="39240"/>
                            </a:srgbClr>
                          </a:gs>
                          <a:gs pos="29000">
                            <a:srgbClr val="80302D">
                              <a:alpha val="38820"/>
                            </a:srgbClr>
                          </a:gs>
                          <a:gs pos="35501">
                            <a:srgbClr val="C0524E">
                              <a:alpha val="36090"/>
                            </a:srgbClr>
                          </a:gs>
                          <a:gs pos="47000">
                            <a:srgbClr val="EBDAD4">
                              <a:alpha val="31260"/>
                            </a:srgbClr>
                          </a:gs>
                          <a:gs pos="50000">
                            <a:srgbClr val="55261C">
                              <a:alpha val="30000"/>
                            </a:srgbClr>
                          </a:gs>
                          <a:gs pos="53000">
                            <a:srgbClr val="EBDAD4">
                              <a:alpha val="31260"/>
                            </a:srgbClr>
                          </a:gs>
                          <a:gs pos="64500">
                            <a:srgbClr val="C0524E">
                              <a:alpha val="36090"/>
                            </a:srgbClr>
                          </a:gs>
                          <a:gs pos="71000">
                            <a:srgbClr val="80302D">
                              <a:alpha val="38820"/>
                            </a:srgbClr>
                          </a:gs>
                          <a:gs pos="72000">
                            <a:srgbClr val="9C6563">
                              <a:alpha val="39240"/>
                            </a:srgbClr>
                          </a:gs>
                          <a:gs pos="74000">
                            <a:srgbClr val="FFFFFF">
                              <a:alpha val="40080"/>
                            </a:srgbClr>
                          </a:gs>
                          <a:gs pos="89500">
                            <a:srgbClr val="83A7C3">
                              <a:alpha val="46589"/>
                            </a:srgbClr>
                          </a:gs>
                          <a:gs pos="93500">
                            <a:srgbClr val="768FB9">
                              <a:alpha val="48270"/>
                            </a:srgbClr>
                          </a:gs>
                          <a:gs pos="96000">
                            <a:srgbClr val="83A7C3">
                              <a:alpha val="49320"/>
                            </a:srgbClr>
                          </a:gs>
                          <a:gs pos="100000">
                            <a:srgbClr val="DCEBF5">
                              <a:alpha val="50999"/>
                            </a:srgbClr>
                          </a:gs>
                        </a:gsLst>
                        <a:lin ang="2700000" scaled="1"/>
                      </a:gradFill>
                      <a:ln w="12700">
                        <a:solidFill>
                          <a:srgbClr val="DBE5F1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BB57C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11" o:spid="_x0000_s1026" type="#_x0000_t84" style="position:absolute;margin-left:-69.35pt;margin-top:9.05pt;width:523.7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" adj="10800" fillcolor="#dcebf5" strokecolor="#dbe5f1" strokeweight="1pt">
              <v:fill opacity="33422f" color2="#dcebf5" o:opacity2="33422f" angle="45" colors="0 #dcebf5;2621f #83a7c3;4260f #768fb9;6882f #83a7c3;17039f white;18350f #9c6563;19005f #80302d;23266f #c0524e;30802f #ebdad4;.5 #55261c;34734f #ebdad4;42271f #c0524e;46531f #80302d;47186f #9c6563;48497f white;58655f #83a7c3;61276f #768fb9;62915f #83a7c3;1 #dcebf5" focus="100%" type="gradient"/>
              <v:shadow on="t" color="#243f60" opacity=".5" offset="1pt"/>
              <o:lock v:ext="edit" aspectratio="t"/>
            </v:shape>
          </w:pict>
        </mc:Fallback>
      </mc:AlternateContent>
    </w:r>
    <w:r w:rsidR="002F404F" w:rsidRPr="00DD5103">
      <w:rPr>
        <w:b/>
        <w:color w:val="548DD4"/>
      </w:rPr>
      <w:tab/>
    </w:r>
    <w:r w:rsidR="002F404F" w:rsidRPr="005C4673">
      <w:rPr>
        <w:sz w:val="18"/>
        <w:szCs w:val="18"/>
      </w:rPr>
      <w:t xml:space="preserve">Page </w:t>
    </w:r>
    <w:r w:rsidR="002F404F" w:rsidRPr="005C4673">
      <w:rPr>
        <w:sz w:val="18"/>
        <w:szCs w:val="18"/>
      </w:rPr>
      <w:fldChar w:fldCharType="begin"/>
    </w:r>
    <w:r w:rsidR="002F404F" w:rsidRPr="005C4673">
      <w:rPr>
        <w:sz w:val="18"/>
        <w:szCs w:val="18"/>
      </w:rPr>
      <w:instrText xml:space="preserve"> PAGE </w:instrText>
    </w:r>
    <w:r w:rsidR="002F404F" w:rsidRPr="005C4673">
      <w:rPr>
        <w:sz w:val="18"/>
        <w:szCs w:val="18"/>
      </w:rPr>
      <w:fldChar w:fldCharType="separate"/>
    </w:r>
    <w:r w:rsidR="009E5334">
      <w:rPr>
        <w:noProof/>
        <w:sz w:val="18"/>
        <w:szCs w:val="18"/>
      </w:rPr>
      <w:t>2</w:t>
    </w:r>
    <w:r w:rsidR="002F404F" w:rsidRPr="005C4673">
      <w:rPr>
        <w:sz w:val="18"/>
        <w:szCs w:val="18"/>
      </w:rPr>
      <w:fldChar w:fldCharType="end"/>
    </w:r>
    <w:r w:rsidR="002F404F" w:rsidRPr="005C4673">
      <w:rPr>
        <w:sz w:val="18"/>
        <w:szCs w:val="18"/>
      </w:rPr>
      <w:t xml:space="preserve"> of </w:t>
    </w:r>
    <w:r w:rsidR="002F404F" w:rsidRPr="005C4673">
      <w:rPr>
        <w:sz w:val="18"/>
        <w:szCs w:val="18"/>
      </w:rPr>
      <w:fldChar w:fldCharType="begin"/>
    </w:r>
    <w:r w:rsidR="002F404F" w:rsidRPr="005C4673">
      <w:rPr>
        <w:sz w:val="18"/>
        <w:szCs w:val="18"/>
      </w:rPr>
      <w:instrText xml:space="preserve"> NUMPAGES  </w:instrText>
    </w:r>
    <w:r w:rsidR="002F404F" w:rsidRPr="005C4673">
      <w:rPr>
        <w:sz w:val="18"/>
        <w:szCs w:val="18"/>
      </w:rPr>
      <w:fldChar w:fldCharType="separate"/>
    </w:r>
    <w:r w:rsidR="009E5334">
      <w:rPr>
        <w:noProof/>
        <w:sz w:val="18"/>
        <w:szCs w:val="18"/>
      </w:rPr>
      <w:t>3</w:t>
    </w:r>
    <w:r w:rsidR="002F404F" w:rsidRPr="005C4673">
      <w:rPr>
        <w:sz w:val="18"/>
        <w:szCs w:val="18"/>
      </w:rPr>
      <w:fldChar w:fldCharType="end"/>
    </w:r>
    <w:r w:rsidR="002F404F">
      <w:tab/>
    </w:r>
    <w:r w:rsidR="002F404F">
      <w:tab/>
    </w:r>
    <w:r w:rsidR="002F404F">
      <w:tab/>
    </w:r>
    <w:r w:rsidR="00432DBC">
      <w:rPr>
        <w:sz w:val="16"/>
        <w:szCs w:val="16"/>
      </w:rPr>
      <w:t>Ju</w:t>
    </w:r>
    <w:r w:rsidR="00BD5DE6">
      <w:rPr>
        <w:sz w:val="16"/>
        <w:szCs w:val="16"/>
      </w:rPr>
      <w:t>ne</w:t>
    </w:r>
    <w:r w:rsidR="00432DBC">
      <w:rPr>
        <w:sz w:val="16"/>
        <w:szCs w:val="16"/>
      </w:rPr>
      <w:t xml:space="preserve"> </w:t>
    </w:r>
    <w:r w:rsidR="00A032D0">
      <w:rPr>
        <w:sz w:val="16"/>
        <w:szCs w:val="16"/>
      </w:rPr>
      <w:t>8</w:t>
    </w:r>
    <w:r w:rsidR="00E12D4B">
      <w:rPr>
        <w:sz w:val="16"/>
        <w:szCs w:val="16"/>
      </w:rPr>
      <w:t>, 201</w:t>
    </w:r>
    <w:r w:rsidR="00D40106">
      <w:rPr>
        <w:sz w:val="16"/>
        <w:szCs w:val="16"/>
      </w:rPr>
      <w:t>8</w:t>
    </w:r>
  </w:p>
  <w:p w14:paraId="5E363F5B" w14:textId="77777777" w:rsidR="002F404F" w:rsidRDefault="002F404F" w:rsidP="007E23D9">
    <w:pPr>
      <w:pStyle w:val="Footer"/>
      <w:tabs>
        <w:tab w:val="clear" w:pos="9360"/>
        <w:tab w:val="right" w:pos="10253"/>
      </w:tabs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2923" w14:textId="77777777" w:rsidR="00622E25" w:rsidRDefault="00622E25" w:rsidP="00CC01EB">
      <w:pPr>
        <w:spacing w:after="0" w:line="240" w:lineRule="auto"/>
      </w:pPr>
      <w:r>
        <w:separator/>
      </w:r>
    </w:p>
  </w:footnote>
  <w:footnote w:type="continuationSeparator" w:id="0">
    <w:p w14:paraId="5F6848C7" w14:textId="77777777" w:rsidR="00622E25" w:rsidRDefault="00622E25" w:rsidP="00CC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27492" w14:textId="77777777" w:rsidR="00881598" w:rsidRDefault="00881598" w:rsidP="00971106">
    <w:pPr>
      <w:tabs>
        <w:tab w:val="left" w:pos="900"/>
        <w:tab w:val="left" w:pos="8640"/>
      </w:tabs>
      <w:spacing w:after="0"/>
      <w:rPr>
        <w:b/>
        <w:noProof/>
        <w:color w:val="0078C1"/>
        <w:sz w:val="32"/>
        <w:szCs w:val="32"/>
      </w:rPr>
    </w:pPr>
  </w:p>
  <w:p w14:paraId="7D936814" w14:textId="493986BA" w:rsidR="00971106" w:rsidRDefault="00881598" w:rsidP="00881598">
    <w:pPr>
      <w:tabs>
        <w:tab w:val="left" w:pos="900"/>
        <w:tab w:val="left" w:pos="4725"/>
      </w:tabs>
      <w:spacing w:after="0"/>
    </w:pPr>
    <w:r>
      <w:rPr>
        <w:b/>
        <w:noProof/>
        <w:color w:val="0078C1"/>
        <w:sz w:val="32"/>
        <w:szCs w:val="32"/>
      </w:rPr>
      <w:t xml:space="preserve">                                    </w:t>
    </w:r>
    <w:r w:rsidR="00971106">
      <w:rPr>
        <w:b/>
        <w:noProof/>
        <w:color w:val="0078C1"/>
        <w:sz w:val="32"/>
        <w:szCs w:val="32"/>
      </w:rPr>
      <w:t>Dan Hopper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CE2"/>
    <w:multiLevelType w:val="hybridMultilevel"/>
    <w:tmpl w:val="2342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4694F"/>
    <w:multiLevelType w:val="hybridMultilevel"/>
    <w:tmpl w:val="CCBE42A0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" w15:restartNumberingAfterBreak="0">
    <w:nsid w:val="0A230EBC"/>
    <w:multiLevelType w:val="hybridMultilevel"/>
    <w:tmpl w:val="C79649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B741E7"/>
    <w:multiLevelType w:val="hybridMultilevel"/>
    <w:tmpl w:val="F29A96E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E3077F5"/>
    <w:multiLevelType w:val="hybridMultilevel"/>
    <w:tmpl w:val="A1CA7314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774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01443F"/>
    <w:multiLevelType w:val="hybridMultilevel"/>
    <w:tmpl w:val="DC3C850C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92D46"/>
    <w:multiLevelType w:val="hybridMultilevel"/>
    <w:tmpl w:val="349821DE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27D8B"/>
    <w:multiLevelType w:val="hybridMultilevel"/>
    <w:tmpl w:val="E856B272"/>
    <w:lvl w:ilvl="0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9" w15:restartNumberingAfterBreak="0">
    <w:nsid w:val="206D2A8B"/>
    <w:multiLevelType w:val="hybridMultilevel"/>
    <w:tmpl w:val="11B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CE7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34BF6"/>
    <w:multiLevelType w:val="singleLevel"/>
    <w:tmpl w:val="D458B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85E4CD6"/>
    <w:multiLevelType w:val="hybridMultilevel"/>
    <w:tmpl w:val="D16A6D0E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47120"/>
    <w:multiLevelType w:val="hybridMultilevel"/>
    <w:tmpl w:val="8B665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E451A5"/>
    <w:multiLevelType w:val="hybridMultilevel"/>
    <w:tmpl w:val="E9002C0E"/>
    <w:lvl w:ilvl="0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7A6021C0">
      <w:numFmt w:val="bullet"/>
      <w:lvlText w:val="-"/>
      <w:lvlJc w:val="left"/>
      <w:pPr>
        <w:ind w:left="4347" w:hanging="360"/>
      </w:pPr>
      <w:rPr>
        <w:rFonts w:ascii="Arial" w:hAnsi="Arial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14" w15:restartNumberingAfterBreak="0">
    <w:nsid w:val="303A5812"/>
    <w:multiLevelType w:val="hybridMultilevel"/>
    <w:tmpl w:val="DBCC9E62"/>
    <w:lvl w:ilvl="0" w:tplc="7A6021C0">
      <w:numFmt w:val="bullet"/>
      <w:lvlText w:val="-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DB0A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1816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B1625E"/>
    <w:multiLevelType w:val="hybridMultilevel"/>
    <w:tmpl w:val="1556F10A"/>
    <w:lvl w:ilvl="0" w:tplc="2AA2DD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5563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AB3A35"/>
    <w:multiLevelType w:val="hybridMultilevel"/>
    <w:tmpl w:val="83DAA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552F5"/>
    <w:multiLevelType w:val="hybridMultilevel"/>
    <w:tmpl w:val="8A2070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CE1109C"/>
    <w:multiLevelType w:val="hybridMultilevel"/>
    <w:tmpl w:val="B41882A2"/>
    <w:lvl w:ilvl="0" w:tplc="04BACA8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4DC3080E"/>
    <w:multiLevelType w:val="hybridMultilevel"/>
    <w:tmpl w:val="61C8D58A"/>
    <w:lvl w:ilvl="0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7A6021C0">
      <w:numFmt w:val="bullet"/>
      <w:lvlText w:val="-"/>
      <w:lvlJc w:val="left"/>
      <w:pPr>
        <w:ind w:left="4347" w:hanging="360"/>
      </w:pPr>
      <w:rPr>
        <w:rFonts w:ascii="Arial" w:hAnsi="Arial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23" w15:restartNumberingAfterBreak="0">
    <w:nsid w:val="51630FEF"/>
    <w:multiLevelType w:val="hybridMultilevel"/>
    <w:tmpl w:val="0BFC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C17B1"/>
    <w:multiLevelType w:val="hybridMultilevel"/>
    <w:tmpl w:val="1EBC5B04"/>
    <w:lvl w:ilvl="0" w:tplc="7A6021C0">
      <w:numFmt w:val="bullet"/>
      <w:lvlText w:val="-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AB2764"/>
    <w:multiLevelType w:val="hybridMultilevel"/>
    <w:tmpl w:val="C6D2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455CB"/>
    <w:multiLevelType w:val="hybridMultilevel"/>
    <w:tmpl w:val="474EF66E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A402F"/>
    <w:multiLevelType w:val="hybridMultilevel"/>
    <w:tmpl w:val="25E88EAE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102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7A2BC8"/>
    <w:multiLevelType w:val="hybridMultilevel"/>
    <w:tmpl w:val="AAD65608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D2936"/>
    <w:multiLevelType w:val="hybridMultilevel"/>
    <w:tmpl w:val="4B98609C"/>
    <w:lvl w:ilvl="0" w:tplc="194A99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C292E"/>
    <w:multiLevelType w:val="hybridMultilevel"/>
    <w:tmpl w:val="E9504978"/>
    <w:lvl w:ilvl="0" w:tplc="7A6021C0">
      <w:numFmt w:val="bullet"/>
      <w:lvlText w:val="-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3"/>
  </w:num>
  <w:num w:numId="11">
    <w:abstractNumId w:val="17"/>
  </w:num>
  <w:num w:numId="12">
    <w:abstractNumId w:val="18"/>
  </w:num>
  <w:num w:numId="13">
    <w:abstractNumId w:val="15"/>
  </w:num>
  <w:num w:numId="14">
    <w:abstractNumId w:val="16"/>
  </w:num>
  <w:num w:numId="15">
    <w:abstractNumId w:val="5"/>
  </w:num>
  <w:num w:numId="16">
    <w:abstractNumId w:val="25"/>
  </w:num>
  <w:num w:numId="17">
    <w:abstractNumId w:val="9"/>
  </w:num>
  <w:num w:numId="18">
    <w:abstractNumId w:val="28"/>
  </w:num>
  <w:num w:numId="19">
    <w:abstractNumId w:val="10"/>
  </w:num>
  <w:num w:numId="20">
    <w:abstractNumId w:val="0"/>
  </w:num>
  <w:num w:numId="21">
    <w:abstractNumId w:val="21"/>
  </w:num>
  <w:num w:numId="22">
    <w:abstractNumId w:val="12"/>
  </w:num>
  <w:num w:numId="23">
    <w:abstractNumId w:val="8"/>
  </w:num>
  <w:num w:numId="24">
    <w:abstractNumId w:val="2"/>
  </w:num>
  <w:num w:numId="25">
    <w:abstractNumId w:val="20"/>
  </w:num>
  <w:num w:numId="26">
    <w:abstractNumId w:val="13"/>
  </w:num>
  <w:num w:numId="27">
    <w:abstractNumId w:val="22"/>
  </w:num>
  <w:num w:numId="28">
    <w:abstractNumId w:val="14"/>
  </w:num>
  <w:num w:numId="29">
    <w:abstractNumId w:val="24"/>
  </w:num>
  <w:num w:numId="30">
    <w:abstractNumId w:val="31"/>
  </w:num>
  <w:num w:numId="31">
    <w:abstractNumId w:val="19"/>
  </w:num>
  <w:num w:numId="32">
    <w:abstractNumId w:val="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5" fillcolor="white" strokecolor="#0078c1">
      <v:fill color="white"/>
      <v:stroke color="#0078c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71D"/>
    <w:rsid w:val="00003EA2"/>
    <w:rsid w:val="00005CAB"/>
    <w:rsid w:val="00011A3F"/>
    <w:rsid w:val="000132DE"/>
    <w:rsid w:val="00013E7C"/>
    <w:rsid w:val="00021247"/>
    <w:rsid w:val="00023826"/>
    <w:rsid w:val="0003037C"/>
    <w:rsid w:val="00033744"/>
    <w:rsid w:val="00033DA7"/>
    <w:rsid w:val="000340B7"/>
    <w:rsid w:val="00051152"/>
    <w:rsid w:val="0005213B"/>
    <w:rsid w:val="00053BDA"/>
    <w:rsid w:val="0006203E"/>
    <w:rsid w:val="000644F7"/>
    <w:rsid w:val="00071C67"/>
    <w:rsid w:val="00074AB0"/>
    <w:rsid w:val="000800FF"/>
    <w:rsid w:val="0008126B"/>
    <w:rsid w:val="00082207"/>
    <w:rsid w:val="00083205"/>
    <w:rsid w:val="00085732"/>
    <w:rsid w:val="00091C29"/>
    <w:rsid w:val="000953BE"/>
    <w:rsid w:val="00095D2E"/>
    <w:rsid w:val="00096254"/>
    <w:rsid w:val="00096BBF"/>
    <w:rsid w:val="000977C8"/>
    <w:rsid w:val="000B2F5B"/>
    <w:rsid w:val="000C6CF4"/>
    <w:rsid w:val="000D0FDA"/>
    <w:rsid w:val="000D66C3"/>
    <w:rsid w:val="000D69BF"/>
    <w:rsid w:val="000E0328"/>
    <w:rsid w:val="000E31BB"/>
    <w:rsid w:val="000E652E"/>
    <w:rsid w:val="000E6A97"/>
    <w:rsid w:val="000F1A35"/>
    <w:rsid w:val="000F4066"/>
    <w:rsid w:val="000F6829"/>
    <w:rsid w:val="0010151F"/>
    <w:rsid w:val="001038F1"/>
    <w:rsid w:val="00103B31"/>
    <w:rsid w:val="00107737"/>
    <w:rsid w:val="001126F2"/>
    <w:rsid w:val="001132B6"/>
    <w:rsid w:val="0011433C"/>
    <w:rsid w:val="00116C95"/>
    <w:rsid w:val="001217B7"/>
    <w:rsid w:val="00121918"/>
    <w:rsid w:val="00123E39"/>
    <w:rsid w:val="0012576C"/>
    <w:rsid w:val="00126240"/>
    <w:rsid w:val="001331CF"/>
    <w:rsid w:val="001535EA"/>
    <w:rsid w:val="0015390B"/>
    <w:rsid w:val="00153A93"/>
    <w:rsid w:val="00153E86"/>
    <w:rsid w:val="0015438F"/>
    <w:rsid w:val="00175F40"/>
    <w:rsid w:val="001769E2"/>
    <w:rsid w:val="001A1E8D"/>
    <w:rsid w:val="001A21A9"/>
    <w:rsid w:val="001B04D4"/>
    <w:rsid w:val="001C265B"/>
    <w:rsid w:val="001C378A"/>
    <w:rsid w:val="001C6C92"/>
    <w:rsid w:val="001C77AE"/>
    <w:rsid w:val="001E3DDD"/>
    <w:rsid w:val="001E3F2B"/>
    <w:rsid w:val="001E4527"/>
    <w:rsid w:val="001E783C"/>
    <w:rsid w:val="00202706"/>
    <w:rsid w:val="002050D5"/>
    <w:rsid w:val="00224772"/>
    <w:rsid w:val="00237363"/>
    <w:rsid w:val="00240012"/>
    <w:rsid w:val="002418A6"/>
    <w:rsid w:val="00242EC8"/>
    <w:rsid w:val="00245052"/>
    <w:rsid w:val="00252B17"/>
    <w:rsid w:val="00252E10"/>
    <w:rsid w:val="002537A4"/>
    <w:rsid w:val="00262AA8"/>
    <w:rsid w:val="00264235"/>
    <w:rsid w:val="0027765A"/>
    <w:rsid w:val="00281030"/>
    <w:rsid w:val="002841B6"/>
    <w:rsid w:val="00286C32"/>
    <w:rsid w:val="00297865"/>
    <w:rsid w:val="002A1369"/>
    <w:rsid w:val="002B30EC"/>
    <w:rsid w:val="002B622A"/>
    <w:rsid w:val="002D48EE"/>
    <w:rsid w:val="002D65A5"/>
    <w:rsid w:val="002D6966"/>
    <w:rsid w:val="002D7881"/>
    <w:rsid w:val="002E0674"/>
    <w:rsid w:val="002E0BCE"/>
    <w:rsid w:val="002E2D6A"/>
    <w:rsid w:val="002E47E8"/>
    <w:rsid w:val="002F404F"/>
    <w:rsid w:val="002F5293"/>
    <w:rsid w:val="002F5BB6"/>
    <w:rsid w:val="003000A3"/>
    <w:rsid w:val="00301769"/>
    <w:rsid w:val="00301904"/>
    <w:rsid w:val="00305B24"/>
    <w:rsid w:val="00312D23"/>
    <w:rsid w:val="00314694"/>
    <w:rsid w:val="00321A47"/>
    <w:rsid w:val="00326AC1"/>
    <w:rsid w:val="00333F07"/>
    <w:rsid w:val="00335967"/>
    <w:rsid w:val="00340092"/>
    <w:rsid w:val="00340C03"/>
    <w:rsid w:val="0034252E"/>
    <w:rsid w:val="00342E2F"/>
    <w:rsid w:val="003443F5"/>
    <w:rsid w:val="00345D91"/>
    <w:rsid w:val="00365C6E"/>
    <w:rsid w:val="00372AD6"/>
    <w:rsid w:val="003803B8"/>
    <w:rsid w:val="003850B9"/>
    <w:rsid w:val="0039213C"/>
    <w:rsid w:val="0039316A"/>
    <w:rsid w:val="00393F72"/>
    <w:rsid w:val="00397416"/>
    <w:rsid w:val="003A221A"/>
    <w:rsid w:val="003A3F82"/>
    <w:rsid w:val="003A6313"/>
    <w:rsid w:val="003A69EF"/>
    <w:rsid w:val="003B4FF8"/>
    <w:rsid w:val="003B5FE1"/>
    <w:rsid w:val="003C2C00"/>
    <w:rsid w:val="003C2F3B"/>
    <w:rsid w:val="003C6D0B"/>
    <w:rsid w:val="003C6D27"/>
    <w:rsid w:val="003D5480"/>
    <w:rsid w:val="003D69EF"/>
    <w:rsid w:val="003E054E"/>
    <w:rsid w:val="003E1214"/>
    <w:rsid w:val="003E3B1A"/>
    <w:rsid w:val="003E7C2C"/>
    <w:rsid w:val="004006B0"/>
    <w:rsid w:val="00400782"/>
    <w:rsid w:val="00401135"/>
    <w:rsid w:val="00407424"/>
    <w:rsid w:val="00410613"/>
    <w:rsid w:val="00410E1F"/>
    <w:rsid w:val="00413162"/>
    <w:rsid w:val="00417B8E"/>
    <w:rsid w:val="00422E98"/>
    <w:rsid w:val="00424643"/>
    <w:rsid w:val="0042522E"/>
    <w:rsid w:val="00427F7C"/>
    <w:rsid w:val="00432267"/>
    <w:rsid w:val="00432DBC"/>
    <w:rsid w:val="00433570"/>
    <w:rsid w:val="00435A27"/>
    <w:rsid w:val="00441E40"/>
    <w:rsid w:val="00463EAF"/>
    <w:rsid w:val="00473C88"/>
    <w:rsid w:val="004812D8"/>
    <w:rsid w:val="00487F40"/>
    <w:rsid w:val="004A36B0"/>
    <w:rsid w:val="004A4E00"/>
    <w:rsid w:val="004B298B"/>
    <w:rsid w:val="004B486F"/>
    <w:rsid w:val="004D1082"/>
    <w:rsid w:val="004D4713"/>
    <w:rsid w:val="004D6F8C"/>
    <w:rsid w:val="004E6C59"/>
    <w:rsid w:val="004F15AB"/>
    <w:rsid w:val="004F41A3"/>
    <w:rsid w:val="004F4FC6"/>
    <w:rsid w:val="004F56A9"/>
    <w:rsid w:val="004F60CA"/>
    <w:rsid w:val="005002F6"/>
    <w:rsid w:val="0050319D"/>
    <w:rsid w:val="005052A5"/>
    <w:rsid w:val="00517B7A"/>
    <w:rsid w:val="0052349B"/>
    <w:rsid w:val="00523CCE"/>
    <w:rsid w:val="005244D2"/>
    <w:rsid w:val="00526B0D"/>
    <w:rsid w:val="00531827"/>
    <w:rsid w:val="00534534"/>
    <w:rsid w:val="00535004"/>
    <w:rsid w:val="00540A34"/>
    <w:rsid w:val="005438E2"/>
    <w:rsid w:val="00544545"/>
    <w:rsid w:val="00550106"/>
    <w:rsid w:val="0055277C"/>
    <w:rsid w:val="00553E74"/>
    <w:rsid w:val="005623C1"/>
    <w:rsid w:val="0056477F"/>
    <w:rsid w:val="00570981"/>
    <w:rsid w:val="00573785"/>
    <w:rsid w:val="00574030"/>
    <w:rsid w:val="005804AF"/>
    <w:rsid w:val="00583742"/>
    <w:rsid w:val="00585932"/>
    <w:rsid w:val="00594ADC"/>
    <w:rsid w:val="005A6B76"/>
    <w:rsid w:val="005A7434"/>
    <w:rsid w:val="005B02C3"/>
    <w:rsid w:val="005B39C7"/>
    <w:rsid w:val="005C0B7F"/>
    <w:rsid w:val="005C4673"/>
    <w:rsid w:val="005D1B92"/>
    <w:rsid w:val="005D31AD"/>
    <w:rsid w:val="005E2D41"/>
    <w:rsid w:val="005F1BBD"/>
    <w:rsid w:val="005F5B62"/>
    <w:rsid w:val="005F685E"/>
    <w:rsid w:val="00604C84"/>
    <w:rsid w:val="006106DA"/>
    <w:rsid w:val="00612149"/>
    <w:rsid w:val="006130F2"/>
    <w:rsid w:val="00620B11"/>
    <w:rsid w:val="006220A4"/>
    <w:rsid w:val="00622E25"/>
    <w:rsid w:val="00630E67"/>
    <w:rsid w:val="00643DF9"/>
    <w:rsid w:val="00645502"/>
    <w:rsid w:val="00657C1E"/>
    <w:rsid w:val="00660D47"/>
    <w:rsid w:val="0066221B"/>
    <w:rsid w:val="0066325E"/>
    <w:rsid w:val="006664B0"/>
    <w:rsid w:val="00666B82"/>
    <w:rsid w:val="00667AE7"/>
    <w:rsid w:val="00670166"/>
    <w:rsid w:val="00671506"/>
    <w:rsid w:val="00673462"/>
    <w:rsid w:val="0067671D"/>
    <w:rsid w:val="00682022"/>
    <w:rsid w:val="00687A67"/>
    <w:rsid w:val="006931B0"/>
    <w:rsid w:val="00695E74"/>
    <w:rsid w:val="00697E28"/>
    <w:rsid w:val="006B2971"/>
    <w:rsid w:val="006B43FE"/>
    <w:rsid w:val="006C61A9"/>
    <w:rsid w:val="006D4A70"/>
    <w:rsid w:val="006D6D79"/>
    <w:rsid w:val="006D7D92"/>
    <w:rsid w:val="006E0EDB"/>
    <w:rsid w:val="006E3D2E"/>
    <w:rsid w:val="006E4952"/>
    <w:rsid w:val="006E512B"/>
    <w:rsid w:val="00700177"/>
    <w:rsid w:val="00700FBB"/>
    <w:rsid w:val="00723325"/>
    <w:rsid w:val="00723BFC"/>
    <w:rsid w:val="00724C7B"/>
    <w:rsid w:val="00724CAC"/>
    <w:rsid w:val="00726F65"/>
    <w:rsid w:val="007408B2"/>
    <w:rsid w:val="00746C3C"/>
    <w:rsid w:val="0075081F"/>
    <w:rsid w:val="0075556B"/>
    <w:rsid w:val="00761D7B"/>
    <w:rsid w:val="00761E4E"/>
    <w:rsid w:val="00762DFA"/>
    <w:rsid w:val="00767042"/>
    <w:rsid w:val="0077144B"/>
    <w:rsid w:val="007817EC"/>
    <w:rsid w:val="00782801"/>
    <w:rsid w:val="007875AC"/>
    <w:rsid w:val="00794057"/>
    <w:rsid w:val="007942C3"/>
    <w:rsid w:val="007A0CFD"/>
    <w:rsid w:val="007A517F"/>
    <w:rsid w:val="007B428B"/>
    <w:rsid w:val="007C43E9"/>
    <w:rsid w:val="007C5E9C"/>
    <w:rsid w:val="007D2F4C"/>
    <w:rsid w:val="007D414A"/>
    <w:rsid w:val="007D55E4"/>
    <w:rsid w:val="007E23D9"/>
    <w:rsid w:val="007E6516"/>
    <w:rsid w:val="007E7412"/>
    <w:rsid w:val="007F0813"/>
    <w:rsid w:val="007F743D"/>
    <w:rsid w:val="007F760B"/>
    <w:rsid w:val="00800DD6"/>
    <w:rsid w:val="00804F3F"/>
    <w:rsid w:val="00812891"/>
    <w:rsid w:val="0081667D"/>
    <w:rsid w:val="008248A8"/>
    <w:rsid w:val="0083061E"/>
    <w:rsid w:val="00832DA2"/>
    <w:rsid w:val="00841FB0"/>
    <w:rsid w:val="008471EB"/>
    <w:rsid w:val="00852D7B"/>
    <w:rsid w:val="00864C71"/>
    <w:rsid w:val="00865867"/>
    <w:rsid w:val="0087172F"/>
    <w:rsid w:val="0087669F"/>
    <w:rsid w:val="00876F5F"/>
    <w:rsid w:val="00881598"/>
    <w:rsid w:val="008836DC"/>
    <w:rsid w:val="008861E4"/>
    <w:rsid w:val="008937F0"/>
    <w:rsid w:val="008940C5"/>
    <w:rsid w:val="008955E2"/>
    <w:rsid w:val="008A659E"/>
    <w:rsid w:val="008B724A"/>
    <w:rsid w:val="008C1347"/>
    <w:rsid w:val="008C212A"/>
    <w:rsid w:val="008C6743"/>
    <w:rsid w:val="008D0214"/>
    <w:rsid w:val="008D31D9"/>
    <w:rsid w:val="008E24D1"/>
    <w:rsid w:val="008E46BC"/>
    <w:rsid w:val="008E47C8"/>
    <w:rsid w:val="008E494E"/>
    <w:rsid w:val="008E6104"/>
    <w:rsid w:val="008F434D"/>
    <w:rsid w:val="008F68A9"/>
    <w:rsid w:val="00905743"/>
    <w:rsid w:val="0090718F"/>
    <w:rsid w:val="009173DC"/>
    <w:rsid w:val="00923280"/>
    <w:rsid w:val="00930BCE"/>
    <w:rsid w:val="00933FC4"/>
    <w:rsid w:val="00937924"/>
    <w:rsid w:val="00940081"/>
    <w:rsid w:val="00943755"/>
    <w:rsid w:val="00955BB0"/>
    <w:rsid w:val="00963B87"/>
    <w:rsid w:val="00964BAC"/>
    <w:rsid w:val="00966976"/>
    <w:rsid w:val="009670FF"/>
    <w:rsid w:val="00967989"/>
    <w:rsid w:val="00971106"/>
    <w:rsid w:val="00971F7D"/>
    <w:rsid w:val="00996A9C"/>
    <w:rsid w:val="00997F20"/>
    <w:rsid w:val="009A1240"/>
    <w:rsid w:val="009B3525"/>
    <w:rsid w:val="009B3BF6"/>
    <w:rsid w:val="009C7EC6"/>
    <w:rsid w:val="009D1ABA"/>
    <w:rsid w:val="009D46DB"/>
    <w:rsid w:val="009D644B"/>
    <w:rsid w:val="009D70B2"/>
    <w:rsid w:val="009E0818"/>
    <w:rsid w:val="009E3CCF"/>
    <w:rsid w:val="009E5334"/>
    <w:rsid w:val="009F1FC4"/>
    <w:rsid w:val="00A001E7"/>
    <w:rsid w:val="00A00C86"/>
    <w:rsid w:val="00A01821"/>
    <w:rsid w:val="00A032D0"/>
    <w:rsid w:val="00A07149"/>
    <w:rsid w:val="00A167FD"/>
    <w:rsid w:val="00A22F16"/>
    <w:rsid w:val="00A31074"/>
    <w:rsid w:val="00A32530"/>
    <w:rsid w:val="00A364CD"/>
    <w:rsid w:val="00A368F1"/>
    <w:rsid w:val="00A411A2"/>
    <w:rsid w:val="00A44D36"/>
    <w:rsid w:val="00A47166"/>
    <w:rsid w:val="00A47391"/>
    <w:rsid w:val="00A47D89"/>
    <w:rsid w:val="00A51F8D"/>
    <w:rsid w:val="00A55284"/>
    <w:rsid w:val="00A558F6"/>
    <w:rsid w:val="00A559F7"/>
    <w:rsid w:val="00A570B8"/>
    <w:rsid w:val="00A576A9"/>
    <w:rsid w:val="00A63525"/>
    <w:rsid w:val="00A71930"/>
    <w:rsid w:val="00A722CA"/>
    <w:rsid w:val="00A777F3"/>
    <w:rsid w:val="00A80C20"/>
    <w:rsid w:val="00A81E77"/>
    <w:rsid w:val="00A84025"/>
    <w:rsid w:val="00A84412"/>
    <w:rsid w:val="00A852F0"/>
    <w:rsid w:val="00A8798B"/>
    <w:rsid w:val="00A918CF"/>
    <w:rsid w:val="00AA32A2"/>
    <w:rsid w:val="00AA4C49"/>
    <w:rsid w:val="00AA63D6"/>
    <w:rsid w:val="00AA6C2A"/>
    <w:rsid w:val="00AA6F21"/>
    <w:rsid w:val="00AB226E"/>
    <w:rsid w:val="00AB3ED3"/>
    <w:rsid w:val="00AB6684"/>
    <w:rsid w:val="00AC084F"/>
    <w:rsid w:val="00AC3C9E"/>
    <w:rsid w:val="00AD12DD"/>
    <w:rsid w:val="00AD1F2C"/>
    <w:rsid w:val="00AD3C55"/>
    <w:rsid w:val="00AD408E"/>
    <w:rsid w:val="00AD78FB"/>
    <w:rsid w:val="00AE0C4F"/>
    <w:rsid w:val="00AE183D"/>
    <w:rsid w:val="00AE1D13"/>
    <w:rsid w:val="00AF283E"/>
    <w:rsid w:val="00AF4CD1"/>
    <w:rsid w:val="00B0365F"/>
    <w:rsid w:val="00B04152"/>
    <w:rsid w:val="00B04ED0"/>
    <w:rsid w:val="00B06644"/>
    <w:rsid w:val="00B107CF"/>
    <w:rsid w:val="00B145C9"/>
    <w:rsid w:val="00B15413"/>
    <w:rsid w:val="00B159A1"/>
    <w:rsid w:val="00B21750"/>
    <w:rsid w:val="00B23DFD"/>
    <w:rsid w:val="00B24861"/>
    <w:rsid w:val="00B270DF"/>
    <w:rsid w:val="00B31EAF"/>
    <w:rsid w:val="00B33234"/>
    <w:rsid w:val="00B35EFD"/>
    <w:rsid w:val="00B405DB"/>
    <w:rsid w:val="00B40A98"/>
    <w:rsid w:val="00B42501"/>
    <w:rsid w:val="00B50B23"/>
    <w:rsid w:val="00B53878"/>
    <w:rsid w:val="00B63E18"/>
    <w:rsid w:val="00B67BF4"/>
    <w:rsid w:val="00B77187"/>
    <w:rsid w:val="00B81A7E"/>
    <w:rsid w:val="00B851FA"/>
    <w:rsid w:val="00B97B79"/>
    <w:rsid w:val="00BA28DF"/>
    <w:rsid w:val="00BA5019"/>
    <w:rsid w:val="00BB27B7"/>
    <w:rsid w:val="00BB54D5"/>
    <w:rsid w:val="00BB714C"/>
    <w:rsid w:val="00BB7650"/>
    <w:rsid w:val="00BC6D21"/>
    <w:rsid w:val="00BC70EF"/>
    <w:rsid w:val="00BD0400"/>
    <w:rsid w:val="00BD076F"/>
    <w:rsid w:val="00BD5DE6"/>
    <w:rsid w:val="00BD73D7"/>
    <w:rsid w:val="00BD7540"/>
    <w:rsid w:val="00BE0DC6"/>
    <w:rsid w:val="00BE1D3F"/>
    <w:rsid w:val="00BE4C5E"/>
    <w:rsid w:val="00BF54CA"/>
    <w:rsid w:val="00C03E21"/>
    <w:rsid w:val="00C2238A"/>
    <w:rsid w:val="00C3350F"/>
    <w:rsid w:val="00C41BF2"/>
    <w:rsid w:val="00C44E6D"/>
    <w:rsid w:val="00C47F2A"/>
    <w:rsid w:val="00C51BB7"/>
    <w:rsid w:val="00C53C3E"/>
    <w:rsid w:val="00C54AC7"/>
    <w:rsid w:val="00C64F6E"/>
    <w:rsid w:val="00C6642F"/>
    <w:rsid w:val="00C75906"/>
    <w:rsid w:val="00C80AC8"/>
    <w:rsid w:val="00C83D46"/>
    <w:rsid w:val="00C8708D"/>
    <w:rsid w:val="00C927B3"/>
    <w:rsid w:val="00C97952"/>
    <w:rsid w:val="00CA1C20"/>
    <w:rsid w:val="00CA1D91"/>
    <w:rsid w:val="00CA2625"/>
    <w:rsid w:val="00CA4EDD"/>
    <w:rsid w:val="00CB3C10"/>
    <w:rsid w:val="00CB3F78"/>
    <w:rsid w:val="00CB6C8D"/>
    <w:rsid w:val="00CC01EB"/>
    <w:rsid w:val="00CC7A61"/>
    <w:rsid w:val="00CD2B2B"/>
    <w:rsid w:val="00CD4483"/>
    <w:rsid w:val="00CD4A68"/>
    <w:rsid w:val="00CD5E35"/>
    <w:rsid w:val="00CD6C45"/>
    <w:rsid w:val="00CE12BA"/>
    <w:rsid w:val="00CE2DB1"/>
    <w:rsid w:val="00CF2640"/>
    <w:rsid w:val="00CF6FD6"/>
    <w:rsid w:val="00CF7E11"/>
    <w:rsid w:val="00D03F1B"/>
    <w:rsid w:val="00D07D75"/>
    <w:rsid w:val="00D13154"/>
    <w:rsid w:val="00D1590F"/>
    <w:rsid w:val="00D162D1"/>
    <w:rsid w:val="00D205DC"/>
    <w:rsid w:val="00D218F9"/>
    <w:rsid w:val="00D300FF"/>
    <w:rsid w:val="00D3163D"/>
    <w:rsid w:val="00D40106"/>
    <w:rsid w:val="00D44C99"/>
    <w:rsid w:val="00D47BA0"/>
    <w:rsid w:val="00D5189A"/>
    <w:rsid w:val="00D62000"/>
    <w:rsid w:val="00D7177F"/>
    <w:rsid w:val="00D80ED1"/>
    <w:rsid w:val="00D839BC"/>
    <w:rsid w:val="00D87B33"/>
    <w:rsid w:val="00D92B9E"/>
    <w:rsid w:val="00D958AD"/>
    <w:rsid w:val="00DA24C3"/>
    <w:rsid w:val="00DA77D5"/>
    <w:rsid w:val="00DB3B3F"/>
    <w:rsid w:val="00DC5FB7"/>
    <w:rsid w:val="00DC6BDB"/>
    <w:rsid w:val="00DD040C"/>
    <w:rsid w:val="00DD21B4"/>
    <w:rsid w:val="00DD5103"/>
    <w:rsid w:val="00DD76CA"/>
    <w:rsid w:val="00DE0F02"/>
    <w:rsid w:val="00DE6FEC"/>
    <w:rsid w:val="00DF0A77"/>
    <w:rsid w:val="00DF14B3"/>
    <w:rsid w:val="00DF1EA7"/>
    <w:rsid w:val="00E06C80"/>
    <w:rsid w:val="00E12D4B"/>
    <w:rsid w:val="00E13B40"/>
    <w:rsid w:val="00E146BB"/>
    <w:rsid w:val="00E14CA4"/>
    <w:rsid w:val="00E15F31"/>
    <w:rsid w:val="00E22F87"/>
    <w:rsid w:val="00E25032"/>
    <w:rsid w:val="00E25A16"/>
    <w:rsid w:val="00E25B52"/>
    <w:rsid w:val="00E26BFA"/>
    <w:rsid w:val="00E276DF"/>
    <w:rsid w:val="00E3056C"/>
    <w:rsid w:val="00E3223A"/>
    <w:rsid w:val="00E3452E"/>
    <w:rsid w:val="00E379E2"/>
    <w:rsid w:val="00E4047B"/>
    <w:rsid w:val="00E42060"/>
    <w:rsid w:val="00E445B7"/>
    <w:rsid w:val="00E44B57"/>
    <w:rsid w:val="00E71669"/>
    <w:rsid w:val="00E72BCD"/>
    <w:rsid w:val="00E735AF"/>
    <w:rsid w:val="00E81B2F"/>
    <w:rsid w:val="00E8662C"/>
    <w:rsid w:val="00EB749E"/>
    <w:rsid w:val="00EC0483"/>
    <w:rsid w:val="00EC2045"/>
    <w:rsid w:val="00EC2069"/>
    <w:rsid w:val="00EC2A10"/>
    <w:rsid w:val="00EC411C"/>
    <w:rsid w:val="00EC554C"/>
    <w:rsid w:val="00ED74C7"/>
    <w:rsid w:val="00ED787B"/>
    <w:rsid w:val="00EE22EF"/>
    <w:rsid w:val="00EE65D8"/>
    <w:rsid w:val="00EF2FC6"/>
    <w:rsid w:val="00EF5090"/>
    <w:rsid w:val="00EF53E8"/>
    <w:rsid w:val="00F06895"/>
    <w:rsid w:val="00F106F3"/>
    <w:rsid w:val="00F1171D"/>
    <w:rsid w:val="00F12311"/>
    <w:rsid w:val="00F17C19"/>
    <w:rsid w:val="00F23124"/>
    <w:rsid w:val="00F241C1"/>
    <w:rsid w:val="00F31E4E"/>
    <w:rsid w:val="00F33F53"/>
    <w:rsid w:val="00F53933"/>
    <w:rsid w:val="00F65C27"/>
    <w:rsid w:val="00F66427"/>
    <w:rsid w:val="00F722A1"/>
    <w:rsid w:val="00F72AC9"/>
    <w:rsid w:val="00F77FF6"/>
    <w:rsid w:val="00F8069B"/>
    <w:rsid w:val="00F836FE"/>
    <w:rsid w:val="00F85F1C"/>
    <w:rsid w:val="00F9018E"/>
    <w:rsid w:val="00F90D4D"/>
    <w:rsid w:val="00F93AF4"/>
    <w:rsid w:val="00FB2C02"/>
    <w:rsid w:val="00FB47BE"/>
    <w:rsid w:val="00FB4990"/>
    <w:rsid w:val="00FC30E3"/>
    <w:rsid w:val="00FD403E"/>
    <w:rsid w:val="00FD6278"/>
    <w:rsid w:val="00FD70A9"/>
    <w:rsid w:val="00FE0881"/>
    <w:rsid w:val="00FE6CE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 strokecolor="#0078c1">
      <v:fill color="white"/>
      <v:stroke color="#0078c1"/>
    </o:shapedefaults>
    <o:shapelayout v:ext="edit">
      <o:idmap v:ext="edit" data="1"/>
    </o:shapelayout>
  </w:shapeDefaults>
  <w:decimalSymbol w:val="."/>
  <w:listSeparator w:val=","/>
  <w14:docId w14:val="53D95E0D"/>
  <w15:docId w15:val="{DFD676F6-7359-4278-B0EA-7C4435CF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D78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EB"/>
  </w:style>
  <w:style w:type="paragraph" w:styleId="Footer">
    <w:name w:val="footer"/>
    <w:basedOn w:val="Normal"/>
    <w:link w:val="FooterChar"/>
    <w:uiPriority w:val="99"/>
    <w:unhideWhenUsed/>
    <w:rsid w:val="00CC0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EB"/>
  </w:style>
  <w:style w:type="paragraph" w:styleId="BalloonText">
    <w:name w:val="Balloon Text"/>
    <w:basedOn w:val="Normal"/>
    <w:link w:val="BalloonTextChar"/>
    <w:uiPriority w:val="99"/>
    <w:semiHidden/>
    <w:unhideWhenUsed/>
    <w:rsid w:val="00C9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7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A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CA1D91"/>
    <w:pPr>
      <w:widowControl w:val="0"/>
      <w:spacing w:after="0" w:line="240" w:lineRule="auto"/>
      <w:ind w:left="-360"/>
      <w:jc w:val="both"/>
    </w:pPr>
    <w:rPr>
      <w:rFonts w:ascii="Arial" w:eastAsia="Times New Roman" w:hAnsi="Arial"/>
      <w:snapToGrid w:val="0"/>
      <w:sz w:val="16"/>
      <w:szCs w:val="20"/>
    </w:rPr>
  </w:style>
  <w:style w:type="character" w:customStyle="1" w:styleId="BodyTextIndent2Char">
    <w:name w:val="Body Text Indent 2 Char"/>
    <w:link w:val="BodyTextIndent2"/>
    <w:rsid w:val="00CA1D91"/>
    <w:rPr>
      <w:rFonts w:ascii="Arial" w:eastAsia="Times New Roman" w:hAnsi="Arial"/>
      <w:snapToGrid w:val="0"/>
      <w:sz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77A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C77A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77AE"/>
    <w:pPr>
      <w:ind w:left="720"/>
    </w:pPr>
  </w:style>
  <w:style w:type="paragraph" w:customStyle="1" w:styleId="Qualifications">
    <w:name w:val="Qualifications"/>
    <w:basedOn w:val="Normal"/>
    <w:link w:val="QualificationsChar"/>
    <w:qFormat/>
    <w:rsid w:val="00A852F0"/>
    <w:pPr>
      <w:spacing w:after="0" w:line="240" w:lineRule="auto"/>
      <w:ind w:left="2880"/>
    </w:pPr>
    <w:rPr>
      <w:color w:val="595959"/>
      <w:sz w:val="20"/>
      <w:szCs w:val="20"/>
    </w:rPr>
  </w:style>
  <w:style w:type="character" w:customStyle="1" w:styleId="QualificationsChar">
    <w:name w:val="Qualifications Char"/>
    <w:link w:val="Qualifications"/>
    <w:rsid w:val="00A852F0"/>
    <w:rPr>
      <w:color w:val="595959"/>
    </w:rPr>
  </w:style>
  <w:style w:type="paragraph" w:customStyle="1" w:styleId="Summary">
    <w:name w:val="Summary"/>
    <w:basedOn w:val="Normal"/>
    <w:link w:val="SummaryChar"/>
    <w:qFormat/>
    <w:rsid w:val="00A852F0"/>
    <w:pPr>
      <w:tabs>
        <w:tab w:val="left" w:pos="450"/>
      </w:tabs>
      <w:ind w:left="360"/>
      <w:jc w:val="both"/>
    </w:pPr>
    <w:rPr>
      <w:color w:val="595959"/>
      <w:sz w:val="20"/>
      <w:szCs w:val="20"/>
    </w:rPr>
  </w:style>
  <w:style w:type="character" w:customStyle="1" w:styleId="SummaryChar">
    <w:name w:val="Summary Char"/>
    <w:link w:val="Summary"/>
    <w:rsid w:val="00A852F0"/>
    <w:rPr>
      <w:color w:val="595959"/>
    </w:rPr>
  </w:style>
  <w:style w:type="paragraph" w:customStyle="1" w:styleId="Experienceheading">
    <w:name w:val="Experience heading"/>
    <w:basedOn w:val="Normal"/>
    <w:link w:val="ExperienceheadingChar"/>
    <w:rsid w:val="00812891"/>
    <w:pPr>
      <w:widowControl w:val="0"/>
      <w:snapToGrid w:val="0"/>
      <w:spacing w:after="0" w:line="240" w:lineRule="auto"/>
      <w:jc w:val="both"/>
    </w:pPr>
    <w:rPr>
      <w:rFonts w:cs="Arial"/>
      <w:color w:val="595959"/>
      <w:sz w:val="20"/>
      <w:szCs w:val="20"/>
    </w:rPr>
  </w:style>
  <w:style w:type="character" w:customStyle="1" w:styleId="ExperienceheadingChar">
    <w:name w:val="Experience heading Char"/>
    <w:link w:val="Experienceheading"/>
    <w:rsid w:val="00A852F0"/>
    <w:rPr>
      <w:rFonts w:cs="Arial"/>
      <w:color w:val="595959"/>
    </w:rPr>
  </w:style>
  <w:style w:type="paragraph" w:customStyle="1" w:styleId="TitleHeader">
    <w:name w:val="Title Header"/>
    <w:basedOn w:val="Experienceheading"/>
    <w:link w:val="TitleHeaderChar"/>
    <w:qFormat/>
    <w:rsid w:val="004D1082"/>
    <w:pPr>
      <w:ind w:left="-1260"/>
    </w:pPr>
    <w:rPr>
      <w:b/>
      <w:bCs/>
      <w:u w:val="single"/>
    </w:rPr>
  </w:style>
  <w:style w:type="paragraph" w:customStyle="1" w:styleId="Header1">
    <w:name w:val="Header 1"/>
    <w:basedOn w:val="Qualifications"/>
    <w:link w:val="Header1Char"/>
    <w:rsid w:val="00812891"/>
    <w:rPr>
      <w:b/>
      <w:sz w:val="24"/>
      <w:szCs w:val="24"/>
    </w:rPr>
  </w:style>
  <w:style w:type="character" w:customStyle="1" w:styleId="TitleHeaderChar">
    <w:name w:val="Title Header Char"/>
    <w:link w:val="TitleHeader"/>
    <w:rsid w:val="004D1082"/>
    <w:rPr>
      <w:rFonts w:cs="Arial"/>
      <w:b/>
      <w:bCs/>
      <w:color w:val="595959"/>
      <w:u w:val="single"/>
    </w:rPr>
  </w:style>
  <w:style w:type="paragraph" w:customStyle="1" w:styleId="Experience">
    <w:name w:val="Experience"/>
    <w:basedOn w:val="Experienceheading"/>
    <w:link w:val="ExperienceChar"/>
    <w:qFormat/>
    <w:rsid w:val="00EE22EF"/>
    <w:pPr>
      <w:ind w:left="-1267"/>
      <w:contextualSpacing/>
    </w:pPr>
  </w:style>
  <w:style w:type="character" w:customStyle="1" w:styleId="Header1Char">
    <w:name w:val="Header 1 Char"/>
    <w:link w:val="Header1"/>
    <w:rsid w:val="00812891"/>
    <w:rPr>
      <w:b/>
      <w:color w:val="595959"/>
      <w:sz w:val="24"/>
      <w:szCs w:val="24"/>
    </w:rPr>
  </w:style>
  <w:style w:type="paragraph" w:customStyle="1" w:styleId="Current">
    <w:name w:val="Current"/>
    <w:basedOn w:val="Experienceheading"/>
    <w:link w:val="CurrentChar"/>
    <w:qFormat/>
    <w:rsid w:val="00301904"/>
    <w:pPr>
      <w:ind w:left="2880"/>
    </w:pPr>
    <w:rPr>
      <w:lang w:val="en"/>
    </w:rPr>
  </w:style>
  <w:style w:type="character" w:customStyle="1" w:styleId="ExperienceChar">
    <w:name w:val="Experience Char"/>
    <w:basedOn w:val="ExperienceheadingChar"/>
    <w:link w:val="Experience"/>
    <w:rsid w:val="00EE22EF"/>
    <w:rPr>
      <w:rFonts w:cs="Arial"/>
      <w:color w:val="595959"/>
    </w:rPr>
  </w:style>
  <w:style w:type="paragraph" w:customStyle="1" w:styleId="CurrentHeader">
    <w:name w:val="Current Header"/>
    <w:basedOn w:val="TitleHeader"/>
    <w:link w:val="CurrentHeaderChar"/>
    <w:qFormat/>
    <w:rsid w:val="00544545"/>
    <w:pPr>
      <w:ind w:left="2880"/>
    </w:pPr>
    <w:rPr>
      <w:sz w:val="24"/>
      <w:szCs w:val="24"/>
      <w:u w:val="none"/>
    </w:rPr>
  </w:style>
  <w:style w:type="character" w:customStyle="1" w:styleId="CurrentChar">
    <w:name w:val="Current Char"/>
    <w:link w:val="Current"/>
    <w:rsid w:val="00301904"/>
    <w:rPr>
      <w:rFonts w:cs="Arial"/>
      <w:color w:val="595959"/>
      <w:lang w:val="en"/>
    </w:rPr>
  </w:style>
  <w:style w:type="paragraph" w:customStyle="1" w:styleId="ExperienceHeader">
    <w:name w:val="Experience Header"/>
    <w:basedOn w:val="TitleHeader"/>
    <w:link w:val="ExperienceHeaderChar"/>
    <w:qFormat/>
    <w:rsid w:val="00544545"/>
    <w:pPr>
      <w:tabs>
        <w:tab w:val="right" w:pos="8784"/>
      </w:tabs>
    </w:pPr>
    <w:rPr>
      <w:color w:val="0078C1"/>
      <w:sz w:val="24"/>
      <w:szCs w:val="24"/>
    </w:rPr>
  </w:style>
  <w:style w:type="character" w:customStyle="1" w:styleId="CurrentHeaderChar">
    <w:name w:val="Current Header Char"/>
    <w:link w:val="CurrentHeader"/>
    <w:rsid w:val="00544545"/>
    <w:rPr>
      <w:rFonts w:cs="Arial"/>
      <w:b/>
      <w:bCs/>
      <w:color w:val="595959"/>
      <w:sz w:val="24"/>
      <w:szCs w:val="24"/>
      <w:u w:val="single"/>
    </w:rPr>
  </w:style>
  <w:style w:type="character" w:customStyle="1" w:styleId="ExperienceHeaderChar">
    <w:name w:val="Experience Header Char"/>
    <w:link w:val="ExperienceHeader"/>
    <w:rsid w:val="00544545"/>
    <w:rPr>
      <w:rFonts w:cs="Arial"/>
      <w:b/>
      <w:bCs/>
      <w:color w:val="0078C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D076F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5647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7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315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954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50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892">
              <w:marLeft w:val="0"/>
              <w:marRight w:val="0"/>
              <w:marTop w:val="82"/>
              <w:marBottom w:val="0"/>
              <w:divBdr>
                <w:top w:val="single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opper2@sbcglobal.net" TargetMode="External"/><Relationship Id="rId13" Type="http://schemas.openxmlformats.org/officeDocument/2006/relationships/hyperlink" Target="https://drive.google.com/open?id=1MblUtXT9jL796acQR7VcVUl8gi8W8jl_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Ym-hpe2y-cHcsfP25TBrqTODK6P__qw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lispman.github.io/DanHopperPortfolio/portfoli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requipmentparts.com" TargetMode="External"/><Relationship Id="rId10" Type="http://schemas.openxmlformats.org/officeDocument/2006/relationships/hyperlink" Target="https://github.com/Autolispma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-hopper-b85498b9/" TargetMode="External"/><Relationship Id="rId14" Type="http://schemas.openxmlformats.org/officeDocument/2006/relationships/hyperlink" Target="https://youtu.be/nB9Bc_2HLU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mcilr\Desktop\Resume%20Templa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60A-BD03-491D-A1B3-10EE16B2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3.dotx</Template>
  <TotalTime>1562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Mustang Engineering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m1mcilr</dc:creator>
  <cp:lastModifiedBy>Dan</cp:lastModifiedBy>
  <cp:revision>138</cp:revision>
  <cp:lastPrinted>2017-07-14T03:21:00Z</cp:lastPrinted>
  <dcterms:created xsi:type="dcterms:W3CDTF">2017-07-17T20:43:00Z</dcterms:created>
  <dcterms:modified xsi:type="dcterms:W3CDTF">2018-07-17T15:15:00Z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